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C11BB3" w14:textId="129F3893" w:rsidR="00E227A8" w:rsidRPr="00454835" w:rsidRDefault="2EDAF43C" w:rsidP="0DBE7D1F">
      <w:pPr>
        <w:pStyle w:val="Ttulo9"/>
        <w:spacing w:line="288" w:lineRule="auto"/>
        <w:ind w:left="425" w:hanging="425"/>
        <w:rPr>
          <w:rFonts w:ascii="Poppins" w:hAnsi="Poppins" w:cs="Poppins"/>
        </w:rPr>
      </w:pPr>
      <w:r w:rsidRPr="2EDAF43C">
        <w:rPr>
          <w:rFonts w:ascii="Poppins" w:hAnsi="Poppins" w:cs="Poppins"/>
        </w:rPr>
        <w:t>Roteiro de Atividade Prática</w:t>
      </w:r>
    </w:p>
    <w:p w14:paraId="4CF5E947" w14:textId="77777777" w:rsidR="00814E58" w:rsidRPr="00814E58" w:rsidRDefault="00814E58" w:rsidP="00814E58"/>
    <w:p w14:paraId="3859BC60" w14:textId="3929515E" w:rsidR="00E227A8" w:rsidRPr="00814E58" w:rsidRDefault="00E227A8" w:rsidP="00E227A8">
      <w:pPr>
        <w:pStyle w:val="Ttulo9"/>
        <w:spacing w:line="288" w:lineRule="auto"/>
        <w:ind w:left="425" w:hanging="425"/>
        <w:jc w:val="left"/>
        <w:rPr>
          <w:rFonts w:ascii="Poppins Light" w:hAnsi="Poppins Light" w:cs="Poppins Light"/>
          <w:b w:val="0"/>
          <w:sz w:val="24"/>
          <w:szCs w:val="16"/>
        </w:rPr>
      </w:pP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>Nome:</w:t>
      </w:r>
      <w:r w:rsidR="00814E58" w:rsidRPr="00814E58">
        <w:rPr>
          <w:rFonts w:ascii="Poppins Light" w:hAnsi="Poppins Light" w:cs="Poppins Light"/>
          <w:b w:val="0"/>
          <w:sz w:val="24"/>
          <w:szCs w:val="16"/>
          <w:u w:val="none"/>
        </w:rPr>
        <w:t xml:space="preserve"> </w:t>
      </w:r>
      <w:r w:rsidR="004E713D" w:rsidRPr="00814E58">
        <w:rPr>
          <w:rFonts w:ascii="Poppins Light" w:hAnsi="Poppins Light" w:cs="Poppins Light"/>
          <w:b w:val="0"/>
          <w:sz w:val="24"/>
          <w:szCs w:val="16"/>
        </w:rPr>
        <w:t xml:space="preserve"> </w:t>
      </w:r>
      <w:r w:rsidR="006B2F0C">
        <w:rPr>
          <w:rFonts w:ascii="Poppins Light" w:hAnsi="Poppins Light" w:cs="Poppins Light"/>
          <w:b w:val="0"/>
          <w:sz w:val="24"/>
          <w:szCs w:val="16"/>
        </w:rPr>
        <w:t>Kevyn Cardoso Dos Santos</w:t>
      </w:r>
      <w:r w:rsidR="004E713D" w:rsidRPr="00814E58">
        <w:rPr>
          <w:rFonts w:ascii="Poppins Light" w:hAnsi="Poppins Light" w:cs="Poppins Light"/>
          <w:b w:val="0"/>
          <w:sz w:val="24"/>
          <w:szCs w:val="16"/>
        </w:rPr>
        <w:t xml:space="preserve">                         </w:t>
      </w: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ab/>
      </w:r>
      <w:r w:rsidR="004E713D">
        <w:rPr>
          <w:rFonts w:ascii="Poppins Light" w:hAnsi="Poppins Light" w:cs="Poppins Light"/>
          <w:b w:val="0"/>
          <w:sz w:val="24"/>
          <w:szCs w:val="16"/>
          <w:u w:val="none"/>
        </w:rPr>
        <w:t xml:space="preserve"> </w:t>
      </w: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>Turma</w:t>
      </w:r>
      <w:r w:rsidR="004E713D">
        <w:rPr>
          <w:rFonts w:ascii="Poppins Light" w:hAnsi="Poppins Light" w:cs="Poppins Light"/>
          <w:b w:val="0"/>
          <w:sz w:val="24"/>
          <w:szCs w:val="16"/>
          <w:u w:val="none"/>
        </w:rPr>
        <w:t xml:space="preserve">: </w:t>
      </w:r>
      <w:r w:rsidR="004E713D" w:rsidRPr="00814E58">
        <w:rPr>
          <w:rFonts w:ascii="Poppins Light" w:hAnsi="Poppins Light" w:cs="Poppins Light"/>
          <w:b w:val="0"/>
          <w:sz w:val="24"/>
          <w:szCs w:val="16"/>
        </w:rPr>
        <w:t xml:space="preserve">             </w:t>
      </w:r>
      <w:r w:rsidR="006B2F0C">
        <w:rPr>
          <w:rFonts w:ascii="Poppins Light" w:hAnsi="Poppins Light" w:cs="Poppins Light"/>
          <w:b w:val="0"/>
          <w:sz w:val="24"/>
          <w:szCs w:val="16"/>
        </w:rPr>
        <w:t>3B</w:t>
      </w:r>
      <w:r w:rsidR="004E713D" w:rsidRPr="00814E58">
        <w:rPr>
          <w:rFonts w:ascii="Poppins Light" w:hAnsi="Poppins Light" w:cs="Poppins Light"/>
          <w:b w:val="0"/>
          <w:sz w:val="24"/>
          <w:szCs w:val="16"/>
        </w:rPr>
        <w:t xml:space="preserve">         </w:t>
      </w:r>
      <w:proofErr w:type="gramStart"/>
      <w:r w:rsidR="004E713D" w:rsidRPr="00814E58">
        <w:rPr>
          <w:rFonts w:ascii="Poppins Light" w:hAnsi="Poppins Light" w:cs="Poppins Light"/>
          <w:b w:val="0"/>
          <w:sz w:val="24"/>
          <w:szCs w:val="16"/>
        </w:rPr>
        <w:t xml:space="preserve">  </w:t>
      </w:r>
      <w:r w:rsidRPr="00814E58">
        <w:rPr>
          <w:rFonts w:ascii="Poppins Light" w:hAnsi="Poppins Light" w:cs="Poppins Light"/>
          <w:b w:val="0"/>
          <w:color w:val="FFFFFF" w:themeColor="background1"/>
          <w:sz w:val="24"/>
          <w:szCs w:val="16"/>
        </w:rPr>
        <w:t>.</w:t>
      </w:r>
      <w:proofErr w:type="gramEnd"/>
    </w:p>
    <w:p w14:paraId="617EA2A4" w14:textId="6D7BBC5A" w:rsidR="00E6016A" w:rsidRPr="00814E58" w:rsidRDefault="00E6016A" w:rsidP="00E6016A">
      <w:pPr>
        <w:pStyle w:val="Ttulo9"/>
        <w:spacing w:line="288" w:lineRule="auto"/>
        <w:ind w:left="425" w:hanging="425"/>
        <w:jc w:val="left"/>
        <w:rPr>
          <w:rFonts w:ascii="Poppins Light" w:hAnsi="Poppins Light" w:cs="Poppins Light"/>
          <w:b w:val="0"/>
          <w:sz w:val="24"/>
          <w:szCs w:val="16"/>
        </w:rPr>
      </w:pP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 xml:space="preserve">Nome: </w:t>
      </w:r>
      <w:r w:rsidRPr="00814E58">
        <w:rPr>
          <w:rFonts w:ascii="Poppins Light" w:hAnsi="Poppins Light" w:cs="Poppins Light"/>
          <w:b w:val="0"/>
          <w:sz w:val="24"/>
          <w:szCs w:val="16"/>
        </w:rPr>
        <w:t xml:space="preserve">    </w:t>
      </w:r>
      <w:r w:rsidR="006B2F0C">
        <w:rPr>
          <w:rFonts w:ascii="Poppins Light" w:hAnsi="Poppins Light" w:cs="Poppins Light"/>
          <w:b w:val="0"/>
          <w:sz w:val="24"/>
          <w:szCs w:val="16"/>
        </w:rPr>
        <w:t>Vitor Dos Santos Fabiano</w:t>
      </w:r>
      <w:r w:rsidRPr="00814E58">
        <w:rPr>
          <w:rFonts w:ascii="Poppins Light" w:hAnsi="Poppins Light" w:cs="Poppins Light"/>
          <w:b w:val="0"/>
          <w:sz w:val="24"/>
          <w:szCs w:val="16"/>
        </w:rPr>
        <w:t xml:space="preserve">                         </w:t>
      </w: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ab/>
      </w:r>
      <w:r>
        <w:rPr>
          <w:rFonts w:ascii="Poppins Light" w:hAnsi="Poppins Light" w:cs="Poppins Light"/>
          <w:b w:val="0"/>
          <w:sz w:val="24"/>
          <w:szCs w:val="16"/>
          <w:u w:val="none"/>
        </w:rPr>
        <w:t xml:space="preserve"> </w:t>
      </w: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>Turma</w:t>
      </w:r>
      <w:r>
        <w:rPr>
          <w:rFonts w:ascii="Poppins Light" w:hAnsi="Poppins Light" w:cs="Poppins Light"/>
          <w:b w:val="0"/>
          <w:sz w:val="24"/>
          <w:szCs w:val="16"/>
          <w:u w:val="none"/>
        </w:rPr>
        <w:t xml:space="preserve">: </w:t>
      </w:r>
      <w:r w:rsidRPr="00814E58">
        <w:rPr>
          <w:rFonts w:ascii="Poppins Light" w:hAnsi="Poppins Light" w:cs="Poppins Light"/>
          <w:b w:val="0"/>
          <w:sz w:val="24"/>
          <w:szCs w:val="16"/>
        </w:rPr>
        <w:t xml:space="preserve">             </w:t>
      </w:r>
      <w:r w:rsidR="006B2F0C">
        <w:rPr>
          <w:rFonts w:ascii="Poppins Light" w:hAnsi="Poppins Light" w:cs="Poppins Light"/>
          <w:b w:val="0"/>
          <w:sz w:val="24"/>
          <w:szCs w:val="16"/>
        </w:rPr>
        <w:t>3B</w:t>
      </w:r>
      <w:r w:rsidRPr="00814E58">
        <w:rPr>
          <w:rFonts w:ascii="Poppins Light" w:hAnsi="Poppins Light" w:cs="Poppins Light"/>
          <w:b w:val="0"/>
          <w:sz w:val="24"/>
          <w:szCs w:val="16"/>
        </w:rPr>
        <w:t xml:space="preserve">         </w:t>
      </w:r>
      <w:proofErr w:type="gramStart"/>
      <w:r w:rsidRPr="00814E58">
        <w:rPr>
          <w:rFonts w:ascii="Poppins Light" w:hAnsi="Poppins Light" w:cs="Poppins Light"/>
          <w:b w:val="0"/>
          <w:sz w:val="24"/>
          <w:szCs w:val="16"/>
        </w:rPr>
        <w:t xml:space="preserve">  </w:t>
      </w:r>
      <w:r w:rsidRPr="00814E58">
        <w:rPr>
          <w:rFonts w:ascii="Poppins Light" w:hAnsi="Poppins Light" w:cs="Poppins Light"/>
          <w:b w:val="0"/>
          <w:color w:val="FFFFFF" w:themeColor="background1"/>
          <w:sz w:val="24"/>
          <w:szCs w:val="16"/>
        </w:rPr>
        <w:t>.</w:t>
      </w:r>
      <w:proofErr w:type="gramEnd"/>
    </w:p>
    <w:p w14:paraId="150B4459" w14:textId="77777777" w:rsidR="0060776C" w:rsidRPr="00814E58" w:rsidRDefault="0060776C" w:rsidP="0060776C">
      <w:pPr>
        <w:spacing w:line="288" w:lineRule="auto"/>
        <w:jc w:val="both"/>
        <w:rPr>
          <w:rFonts w:ascii="Poppins Light" w:hAnsi="Poppins Light" w:cs="Poppins Light"/>
          <w:u w:val="single"/>
        </w:rPr>
      </w:pPr>
    </w:p>
    <w:p w14:paraId="500E9738" w14:textId="4460CAF4" w:rsidR="00E00520" w:rsidRPr="00E00520" w:rsidRDefault="006703F8" w:rsidP="00E00520">
      <w:pPr>
        <w:rPr>
          <w:rFonts w:ascii="Poppins" w:hAnsi="Poppins" w:cs="Poppins"/>
          <w:b/>
          <w:bCs/>
          <w:noProof/>
          <w:sz w:val="32"/>
          <w:szCs w:val="32"/>
        </w:rPr>
      </w:pPr>
      <w:r>
        <w:rPr>
          <w:rFonts w:ascii="Poppins" w:hAnsi="Poppins" w:cs="Poppins"/>
          <w:b/>
          <w:bCs/>
          <w:noProof/>
          <w:sz w:val="32"/>
          <w:szCs w:val="32"/>
        </w:rPr>
        <w:t>Atividade</w:t>
      </w:r>
      <w:r w:rsidR="000D596E">
        <w:rPr>
          <w:rFonts w:ascii="Poppins" w:hAnsi="Poppins" w:cs="Poppins"/>
          <w:b/>
          <w:bCs/>
          <w:noProof/>
          <w:sz w:val="32"/>
          <w:szCs w:val="32"/>
        </w:rPr>
        <w:t xml:space="preserve">: </w:t>
      </w:r>
      <w:r w:rsidR="00E00520" w:rsidRPr="00E00520">
        <w:rPr>
          <w:rFonts w:ascii="Poppins" w:hAnsi="Poppins" w:cs="Poppins"/>
          <w:b/>
          <w:bCs/>
          <w:noProof/>
          <w:sz w:val="32"/>
          <w:szCs w:val="32"/>
        </w:rPr>
        <w:t xml:space="preserve">Desenvolvendo </w:t>
      </w:r>
      <w:r w:rsidR="00E00520">
        <w:rPr>
          <w:rFonts w:ascii="Poppins" w:hAnsi="Poppins" w:cs="Poppins"/>
          <w:b/>
          <w:bCs/>
          <w:noProof/>
          <w:sz w:val="32"/>
          <w:szCs w:val="32"/>
        </w:rPr>
        <w:t>uma</w:t>
      </w:r>
      <w:r w:rsidR="00E00520" w:rsidRPr="00E00520">
        <w:rPr>
          <w:rFonts w:ascii="Poppins" w:hAnsi="Poppins" w:cs="Poppins"/>
          <w:b/>
          <w:bCs/>
          <w:noProof/>
          <w:sz w:val="32"/>
          <w:szCs w:val="32"/>
        </w:rPr>
        <w:t xml:space="preserve"> aplicação de lista de tarefas </w:t>
      </w:r>
    </w:p>
    <w:p w14:paraId="3736C4D9" w14:textId="77777777" w:rsidR="00E103B1" w:rsidRDefault="00E103B1" w:rsidP="004876F6">
      <w:pPr>
        <w:rPr>
          <w:rFonts w:ascii="Poppins" w:hAnsi="Poppins" w:cs="Poppins"/>
          <w:b/>
          <w:bCs/>
          <w:noProof/>
          <w:sz w:val="32"/>
          <w:szCs w:val="32"/>
        </w:rPr>
      </w:pPr>
    </w:p>
    <w:p w14:paraId="25B1856A" w14:textId="5749F089" w:rsidR="003C5F83" w:rsidRPr="003C5F83" w:rsidRDefault="003C5F83" w:rsidP="001B0012">
      <w:pPr>
        <w:spacing w:line="276" w:lineRule="auto"/>
        <w:rPr>
          <w:rFonts w:ascii="Poppins Light" w:hAnsi="Poppins Light" w:cs="Poppins Light"/>
          <w:noProof/>
        </w:rPr>
      </w:pPr>
      <w:r w:rsidRPr="003C5F83">
        <w:rPr>
          <w:rFonts w:ascii="Poppins Light" w:hAnsi="Poppins Light" w:cs="Poppins Light"/>
          <w:noProof/>
        </w:rPr>
        <w:t xml:space="preserve">Você foi contratado para desenvolver uma aplicação de lista de tarefas </w:t>
      </w:r>
      <w:r w:rsidR="00AA5CC9" w:rsidRPr="003C5F83">
        <w:rPr>
          <w:rFonts w:ascii="Poppins Light" w:hAnsi="Poppins Light" w:cs="Poppins Light"/>
          <w:noProof/>
        </w:rPr>
        <w:t xml:space="preserve">simples </w:t>
      </w:r>
      <w:r w:rsidRPr="003C5F83">
        <w:rPr>
          <w:rFonts w:ascii="Poppins Light" w:hAnsi="Poppins Light" w:cs="Poppins Light"/>
          <w:noProof/>
        </w:rPr>
        <w:t xml:space="preserve">(To-Do List), </w:t>
      </w:r>
      <w:r w:rsidR="00B8595D">
        <w:rPr>
          <w:rFonts w:ascii="Poppins Light" w:hAnsi="Poppins Light" w:cs="Poppins Light"/>
          <w:noProof/>
        </w:rPr>
        <w:t>na qual</w:t>
      </w:r>
      <w:r w:rsidR="00B8595D" w:rsidRPr="003C5F83">
        <w:rPr>
          <w:rFonts w:ascii="Poppins Light" w:hAnsi="Poppins Light" w:cs="Poppins Light"/>
          <w:noProof/>
        </w:rPr>
        <w:t xml:space="preserve"> </w:t>
      </w:r>
      <w:r w:rsidRPr="003C5F83">
        <w:rPr>
          <w:rFonts w:ascii="Poppins Light" w:hAnsi="Poppins Light" w:cs="Poppins Light"/>
          <w:noProof/>
        </w:rPr>
        <w:t>os usuários podem adicionar</w:t>
      </w:r>
      <w:r w:rsidR="00B8595D">
        <w:rPr>
          <w:rFonts w:ascii="Poppins Light" w:hAnsi="Poppins Light" w:cs="Poppins Light"/>
          <w:noProof/>
        </w:rPr>
        <w:t xml:space="preserve"> tarefas</w:t>
      </w:r>
      <w:r w:rsidRPr="003C5F83">
        <w:rPr>
          <w:rFonts w:ascii="Poppins Light" w:hAnsi="Poppins Light" w:cs="Poppins Light"/>
          <w:noProof/>
        </w:rPr>
        <w:t>, marcar como concluída</w:t>
      </w:r>
      <w:r w:rsidR="00B8595D">
        <w:rPr>
          <w:rFonts w:ascii="Poppins Light" w:hAnsi="Poppins Light" w:cs="Poppins Light"/>
          <w:noProof/>
        </w:rPr>
        <w:t>s</w:t>
      </w:r>
      <w:r w:rsidRPr="003C5F83">
        <w:rPr>
          <w:rFonts w:ascii="Poppins Light" w:hAnsi="Poppins Light" w:cs="Poppins Light"/>
          <w:noProof/>
        </w:rPr>
        <w:t xml:space="preserve"> e remov</w:t>
      </w:r>
      <w:r w:rsidR="00B8595D">
        <w:rPr>
          <w:rFonts w:ascii="Poppins Light" w:hAnsi="Poppins Light" w:cs="Poppins Light"/>
          <w:noProof/>
        </w:rPr>
        <w:t>ê-las</w:t>
      </w:r>
      <w:r w:rsidRPr="003C5F83">
        <w:rPr>
          <w:rFonts w:ascii="Poppins Light" w:hAnsi="Poppins Light" w:cs="Poppins Light"/>
          <w:noProof/>
        </w:rPr>
        <w:t>. Além disso, você deve implementar uma funcionalidade que salva automaticamente as tarefas no armazenamento local do navegador (localStorage) sempre que a lista é atualizada.</w:t>
      </w:r>
    </w:p>
    <w:p w14:paraId="265808EE" w14:textId="77777777" w:rsidR="003C5F83" w:rsidRPr="003C5F83" w:rsidRDefault="003C5F83" w:rsidP="001B0012">
      <w:pPr>
        <w:spacing w:line="276" w:lineRule="auto"/>
        <w:rPr>
          <w:rFonts w:ascii="Poppins Light" w:hAnsi="Poppins Light" w:cs="Poppins Light"/>
          <w:noProof/>
        </w:rPr>
      </w:pPr>
      <w:r w:rsidRPr="003C5F83">
        <w:rPr>
          <w:rFonts w:ascii="Poppins Light" w:hAnsi="Poppins Light" w:cs="Poppins Light"/>
          <w:noProof/>
        </w:rPr>
        <w:t xml:space="preserve">Para isso, você deve usar os </w:t>
      </w:r>
      <w:r w:rsidRPr="001B0012">
        <w:rPr>
          <w:rFonts w:ascii="Poppins Light" w:hAnsi="Poppins Light" w:cs="Poppins Light"/>
          <w:i/>
          <w:iCs/>
          <w:noProof/>
        </w:rPr>
        <w:t>hooks</w:t>
      </w:r>
      <w:r w:rsidRPr="003C5F83">
        <w:rPr>
          <w:rFonts w:ascii="Poppins Light" w:hAnsi="Poppins Light" w:cs="Poppins Light"/>
          <w:noProof/>
        </w:rPr>
        <w:t xml:space="preserve"> useState e useEffect para gerenciar o estado da aplicação e sincronizar as tarefas com o armazenamento local. Também deve manipular eventos para adicionar e remover tarefas.</w:t>
      </w:r>
    </w:p>
    <w:p w14:paraId="1A5B48A3" w14:textId="77777777" w:rsidR="003C5F83" w:rsidRPr="003C5F83" w:rsidRDefault="003C5F83" w:rsidP="003C5F83">
      <w:pPr>
        <w:spacing w:line="276" w:lineRule="auto"/>
        <w:rPr>
          <w:rFonts w:ascii="Poppins Light" w:hAnsi="Poppins Light" w:cs="Poppins Light"/>
          <w:b/>
          <w:bCs/>
          <w:noProof/>
        </w:rPr>
      </w:pPr>
      <w:r w:rsidRPr="003C5F83">
        <w:rPr>
          <w:rFonts w:ascii="Poppins Light" w:hAnsi="Poppins Light" w:cs="Poppins Light"/>
          <w:b/>
          <w:bCs/>
          <w:noProof/>
        </w:rPr>
        <w:t>Tutorial:</w:t>
      </w:r>
    </w:p>
    <w:p w14:paraId="3AFE5534" w14:textId="77777777" w:rsidR="003C5F83" w:rsidRPr="003C5F83" w:rsidRDefault="003C5F83" w:rsidP="003C5F83">
      <w:pPr>
        <w:spacing w:line="276" w:lineRule="auto"/>
        <w:rPr>
          <w:rFonts w:ascii="Poppins Light" w:hAnsi="Poppins Light" w:cs="Poppins Light"/>
          <w:b/>
          <w:bCs/>
          <w:noProof/>
        </w:rPr>
      </w:pPr>
      <w:r w:rsidRPr="003C5F83">
        <w:rPr>
          <w:rFonts w:ascii="Poppins Light" w:hAnsi="Poppins Light" w:cs="Poppins Light"/>
          <w:b/>
          <w:bCs/>
          <w:noProof/>
        </w:rPr>
        <w:t>1. Configuração do Projeto</w:t>
      </w:r>
    </w:p>
    <w:p w14:paraId="4A178A60" w14:textId="1B40DDB0" w:rsidR="003C5F83" w:rsidRPr="003C5F83" w:rsidRDefault="003C5F83" w:rsidP="003C5F83">
      <w:pPr>
        <w:spacing w:line="276" w:lineRule="auto"/>
        <w:ind w:left="720"/>
        <w:rPr>
          <w:rFonts w:ascii="Poppins Light" w:hAnsi="Poppins Light" w:cs="Poppins Light"/>
          <w:noProof/>
        </w:rPr>
      </w:pPr>
      <w:r w:rsidRPr="003C5F83">
        <w:rPr>
          <w:rFonts w:ascii="Poppins Light" w:hAnsi="Poppins Light" w:cs="Poppins Light"/>
          <w:b/>
          <w:bCs/>
          <w:noProof/>
        </w:rPr>
        <w:t xml:space="preserve">Crie um </w:t>
      </w:r>
      <w:r w:rsidR="00B0505C">
        <w:rPr>
          <w:rFonts w:ascii="Poppins Light" w:hAnsi="Poppins Light" w:cs="Poppins Light"/>
          <w:b/>
          <w:bCs/>
          <w:noProof/>
        </w:rPr>
        <w:t>N</w:t>
      </w:r>
      <w:r w:rsidRPr="003C5F83">
        <w:rPr>
          <w:rFonts w:ascii="Poppins Light" w:hAnsi="Poppins Light" w:cs="Poppins Light"/>
          <w:b/>
          <w:bCs/>
          <w:noProof/>
        </w:rPr>
        <w:t xml:space="preserve">ovo </w:t>
      </w:r>
      <w:r w:rsidR="00B0505C">
        <w:rPr>
          <w:rFonts w:ascii="Poppins Light" w:hAnsi="Poppins Light" w:cs="Poppins Light"/>
          <w:b/>
          <w:bCs/>
          <w:noProof/>
        </w:rPr>
        <w:t>P</w:t>
      </w:r>
      <w:r w:rsidRPr="003C5F83">
        <w:rPr>
          <w:rFonts w:ascii="Poppins Light" w:hAnsi="Poppins Light" w:cs="Poppins Light"/>
          <w:b/>
          <w:bCs/>
          <w:noProof/>
        </w:rPr>
        <w:t>rojeto React:</w:t>
      </w:r>
    </w:p>
    <w:p w14:paraId="04246097" w14:textId="77777777" w:rsidR="003C5F83" w:rsidRPr="003C5F83" w:rsidRDefault="003C5F83" w:rsidP="00691029">
      <w:pPr>
        <w:numPr>
          <w:ilvl w:val="1"/>
          <w:numId w:val="1"/>
        </w:numPr>
        <w:spacing w:line="276" w:lineRule="auto"/>
        <w:rPr>
          <w:rFonts w:ascii="Poppins Light" w:hAnsi="Poppins Light" w:cs="Poppins Light"/>
          <w:noProof/>
        </w:rPr>
      </w:pPr>
      <w:r w:rsidRPr="003C5F83">
        <w:rPr>
          <w:rFonts w:ascii="Poppins Light" w:hAnsi="Poppins Light" w:cs="Poppins Light"/>
          <w:noProof/>
        </w:rPr>
        <w:t>Execute o comando: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639"/>
      </w:tblGrid>
      <w:tr w:rsidR="007E00CC" w:rsidRPr="00814E58" w14:paraId="7CD2FD85" w14:textId="77777777" w:rsidTr="0042627B">
        <w:tc>
          <w:tcPr>
            <w:tcW w:w="9639" w:type="dxa"/>
          </w:tcPr>
          <w:p w14:paraId="61C49DDA" w14:textId="1525A0AD" w:rsidR="007E00CC" w:rsidRDefault="003C5F83" w:rsidP="003C5F83">
            <w:pPr>
              <w:rPr>
                <w:rFonts w:ascii="Poppins Light" w:hAnsi="Poppins Light" w:cs="Poppins Light"/>
                <w:noProof/>
              </w:rPr>
            </w:pPr>
            <w:r w:rsidRPr="003C5F83">
              <w:rPr>
                <w:rFonts w:ascii="Poppins Light" w:hAnsi="Poppins Light" w:cs="Poppins Light"/>
                <w:noProof/>
              </w:rPr>
              <w:t>npx create-react-app todo-list</w:t>
            </w:r>
          </w:p>
          <w:p w14:paraId="5C3DD0D1" w14:textId="77777777" w:rsidR="003C5F83" w:rsidRPr="003C5F83" w:rsidRDefault="003C5F83" w:rsidP="003C5F83">
            <w:pPr>
              <w:rPr>
                <w:rFonts w:ascii="Poppins Light" w:hAnsi="Poppins Light" w:cs="Poppins Light"/>
                <w:noProof/>
              </w:rPr>
            </w:pPr>
            <w:r w:rsidRPr="003C5F83">
              <w:rPr>
                <w:rFonts w:ascii="Poppins Light" w:hAnsi="Poppins Light" w:cs="Poppins Light"/>
                <w:noProof/>
              </w:rPr>
              <w:t>Navegue até a pasta do projeto:</w:t>
            </w:r>
          </w:p>
          <w:p w14:paraId="198683CC" w14:textId="2D92D885" w:rsidR="003C5F83" w:rsidRDefault="003C5F83" w:rsidP="003C5F83">
            <w:pPr>
              <w:rPr>
                <w:rFonts w:ascii="Poppins Light" w:hAnsi="Poppins Light" w:cs="Poppins Light"/>
                <w:noProof/>
              </w:rPr>
            </w:pPr>
            <w:r w:rsidRPr="003C5F83">
              <w:rPr>
                <w:rFonts w:ascii="Poppins Light" w:hAnsi="Poppins Light" w:cs="Poppins Light"/>
                <w:noProof/>
              </w:rPr>
              <w:t>cd todo-list</w:t>
            </w:r>
          </w:p>
          <w:p w14:paraId="4F0BA755" w14:textId="77777777" w:rsidR="003C5F83" w:rsidRDefault="003C5F83" w:rsidP="003C5F83">
            <w:pPr>
              <w:rPr>
                <w:rFonts w:ascii="Poppins Light" w:hAnsi="Poppins Light" w:cs="Poppins Light"/>
                <w:noProof/>
              </w:rPr>
            </w:pPr>
          </w:p>
          <w:p w14:paraId="58399E00" w14:textId="77777777" w:rsidR="003C5F83" w:rsidRPr="003C5F83" w:rsidRDefault="003C5F83" w:rsidP="003C5F83">
            <w:pPr>
              <w:rPr>
                <w:rFonts w:ascii="Poppins Light" w:hAnsi="Poppins Light" w:cs="Poppins Light"/>
                <w:noProof/>
              </w:rPr>
            </w:pPr>
            <w:r w:rsidRPr="003C5F83">
              <w:rPr>
                <w:rFonts w:ascii="Poppins Light" w:hAnsi="Poppins Light" w:cs="Poppins Light"/>
                <w:b/>
                <w:bCs/>
                <w:noProof/>
              </w:rPr>
              <w:t>Limpeza do Projeto:</w:t>
            </w:r>
          </w:p>
          <w:p w14:paraId="356F49CE" w14:textId="77777777" w:rsidR="003C5F83" w:rsidRPr="003C5F83" w:rsidRDefault="003C5F83" w:rsidP="00691029">
            <w:pPr>
              <w:numPr>
                <w:ilvl w:val="0"/>
                <w:numId w:val="2"/>
              </w:numPr>
              <w:rPr>
                <w:rFonts w:ascii="Poppins Light" w:hAnsi="Poppins Light" w:cs="Poppins Light"/>
                <w:noProof/>
              </w:rPr>
            </w:pPr>
            <w:r w:rsidRPr="003C5F83">
              <w:rPr>
                <w:rFonts w:ascii="Poppins Light" w:hAnsi="Poppins Light" w:cs="Poppins Light"/>
                <w:noProof/>
              </w:rPr>
              <w:t>Abra o projeto em seu editor de código preferido (VS Code, por exemplo).</w:t>
            </w:r>
          </w:p>
          <w:p w14:paraId="096F3B95" w14:textId="77777777" w:rsidR="003C5F83" w:rsidRPr="003C5F83" w:rsidRDefault="003C5F83" w:rsidP="00691029">
            <w:pPr>
              <w:numPr>
                <w:ilvl w:val="0"/>
                <w:numId w:val="2"/>
              </w:numPr>
              <w:rPr>
                <w:rFonts w:ascii="Poppins Light" w:hAnsi="Poppins Light" w:cs="Poppins Light"/>
                <w:noProof/>
              </w:rPr>
            </w:pPr>
            <w:r w:rsidRPr="003C5F83">
              <w:rPr>
                <w:rFonts w:ascii="Poppins Light" w:hAnsi="Poppins Light" w:cs="Poppins Light"/>
                <w:noProof/>
              </w:rPr>
              <w:t>No arquivo src/App.js, remova todo o conteúdo padrão e substitua por:</w:t>
            </w:r>
          </w:p>
          <w:p w14:paraId="67B4899B" w14:textId="77777777" w:rsidR="003C5F83" w:rsidRPr="003C5F83" w:rsidRDefault="003C5F83" w:rsidP="003C5F83">
            <w:pPr>
              <w:rPr>
                <w:rFonts w:ascii="Poppins Light" w:hAnsi="Poppins Light" w:cs="Poppins Light"/>
                <w:noProof/>
              </w:rPr>
            </w:pPr>
            <w:r w:rsidRPr="003C5F83">
              <w:rPr>
                <w:rFonts w:ascii="Poppins Light" w:hAnsi="Poppins Light" w:cs="Poppins Light"/>
                <w:noProof/>
              </w:rPr>
              <w:t>import React, { useState, useEffect } from 'react';</w:t>
            </w:r>
          </w:p>
          <w:p w14:paraId="140FF5C6" w14:textId="77777777" w:rsidR="003C5F83" w:rsidRPr="003C5F83" w:rsidRDefault="003C5F83" w:rsidP="003C5F83">
            <w:pPr>
              <w:rPr>
                <w:rFonts w:ascii="Poppins Light" w:hAnsi="Poppins Light" w:cs="Poppins Light"/>
                <w:noProof/>
              </w:rPr>
            </w:pPr>
          </w:p>
          <w:p w14:paraId="43546713" w14:textId="77777777" w:rsidR="003C5F83" w:rsidRPr="003C5F83" w:rsidRDefault="003C5F83" w:rsidP="003C5F83">
            <w:pPr>
              <w:rPr>
                <w:rFonts w:ascii="Poppins Light" w:hAnsi="Poppins Light" w:cs="Poppins Light"/>
                <w:noProof/>
              </w:rPr>
            </w:pPr>
            <w:r w:rsidRPr="003C5F83">
              <w:rPr>
                <w:rFonts w:ascii="Poppins Light" w:hAnsi="Poppins Light" w:cs="Poppins Light"/>
                <w:noProof/>
              </w:rPr>
              <w:t>function App() {</w:t>
            </w:r>
          </w:p>
          <w:p w14:paraId="18031BF2" w14:textId="77777777" w:rsidR="003C5F83" w:rsidRPr="003C5F83" w:rsidRDefault="003C5F83" w:rsidP="003C5F83">
            <w:pPr>
              <w:rPr>
                <w:rFonts w:ascii="Poppins Light" w:hAnsi="Poppins Light" w:cs="Poppins Light"/>
                <w:noProof/>
              </w:rPr>
            </w:pPr>
            <w:r w:rsidRPr="003C5F83">
              <w:rPr>
                <w:rFonts w:ascii="Poppins Light" w:hAnsi="Poppins Light" w:cs="Poppins Light"/>
                <w:noProof/>
              </w:rPr>
              <w:t xml:space="preserve">  return (</w:t>
            </w:r>
          </w:p>
          <w:p w14:paraId="4A53D6CC" w14:textId="77777777" w:rsidR="003C5F83" w:rsidRPr="003C5F83" w:rsidRDefault="003C5F83" w:rsidP="003C5F83">
            <w:pPr>
              <w:rPr>
                <w:rFonts w:ascii="Poppins Light" w:hAnsi="Poppins Light" w:cs="Poppins Light"/>
                <w:noProof/>
              </w:rPr>
            </w:pPr>
            <w:r w:rsidRPr="003C5F83">
              <w:rPr>
                <w:rFonts w:ascii="Poppins Light" w:hAnsi="Poppins Light" w:cs="Poppins Light"/>
                <w:noProof/>
              </w:rPr>
              <w:t xml:space="preserve">    &lt;div className="App"&gt;</w:t>
            </w:r>
          </w:p>
          <w:p w14:paraId="0D643FAE" w14:textId="77777777" w:rsidR="003C5F83" w:rsidRPr="003C5F83" w:rsidRDefault="003C5F83" w:rsidP="003C5F83">
            <w:pPr>
              <w:rPr>
                <w:rFonts w:ascii="Poppins Light" w:hAnsi="Poppins Light" w:cs="Poppins Light"/>
                <w:noProof/>
              </w:rPr>
            </w:pPr>
            <w:r w:rsidRPr="003C5F83">
              <w:rPr>
                <w:rFonts w:ascii="Poppins Light" w:hAnsi="Poppins Light" w:cs="Poppins Light"/>
                <w:noProof/>
              </w:rPr>
              <w:lastRenderedPageBreak/>
              <w:t xml:space="preserve">      &lt;h1&gt;To-Do List&lt;/h1&gt;</w:t>
            </w:r>
          </w:p>
          <w:p w14:paraId="59EBBB72" w14:textId="77777777" w:rsidR="003C5F83" w:rsidRPr="003C5F83" w:rsidRDefault="003C5F83" w:rsidP="003C5F83">
            <w:pPr>
              <w:rPr>
                <w:rFonts w:ascii="Poppins Light" w:hAnsi="Poppins Light" w:cs="Poppins Light"/>
                <w:noProof/>
              </w:rPr>
            </w:pPr>
            <w:r w:rsidRPr="003C5F83">
              <w:rPr>
                <w:rFonts w:ascii="Poppins Light" w:hAnsi="Poppins Light" w:cs="Poppins Light"/>
                <w:noProof/>
              </w:rPr>
              <w:t xml:space="preserve">    &lt;/div&gt;</w:t>
            </w:r>
          </w:p>
          <w:p w14:paraId="4382D7F6" w14:textId="77777777" w:rsidR="003C5F83" w:rsidRPr="003C5F83" w:rsidRDefault="003C5F83" w:rsidP="003C5F83">
            <w:pPr>
              <w:rPr>
                <w:rFonts w:ascii="Poppins Light" w:hAnsi="Poppins Light" w:cs="Poppins Light"/>
                <w:noProof/>
              </w:rPr>
            </w:pPr>
            <w:r w:rsidRPr="003C5F83">
              <w:rPr>
                <w:rFonts w:ascii="Poppins Light" w:hAnsi="Poppins Light" w:cs="Poppins Light"/>
                <w:noProof/>
              </w:rPr>
              <w:t xml:space="preserve">  );</w:t>
            </w:r>
          </w:p>
          <w:p w14:paraId="0DA3C027" w14:textId="77777777" w:rsidR="003C5F83" w:rsidRPr="003C5F83" w:rsidRDefault="003C5F83" w:rsidP="003C5F83">
            <w:pPr>
              <w:rPr>
                <w:rFonts w:ascii="Poppins Light" w:hAnsi="Poppins Light" w:cs="Poppins Light"/>
                <w:noProof/>
              </w:rPr>
            </w:pPr>
            <w:r w:rsidRPr="003C5F83">
              <w:rPr>
                <w:rFonts w:ascii="Poppins Light" w:hAnsi="Poppins Light" w:cs="Poppins Light"/>
                <w:noProof/>
              </w:rPr>
              <w:t>}</w:t>
            </w:r>
          </w:p>
          <w:p w14:paraId="5E0F4C17" w14:textId="77777777" w:rsidR="003C5F83" w:rsidRPr="003C5F83" w:rsidRDefault="003C5F83" w:rsidP="003C5F83">
            <w:pPr>
              <w:rPr>
                <w:rFonts w:ascii="Poppins Light" w:hAnsi="Poppins Light" w:cs="Poppins Light"/>
                <w:noProof/>
              </w:rPr>
            </w:pPr>
          </w:p>
          <w:p w14:paraId="2A4D428A" w14:textId="0BE709D7" w:rsidR="003C5F83" w:rsidRDefault="003C5F83" w:rsidP="003C5F83">
            <w:pPr>
              <w:rPr>
                <w:rFonts w:ascii="Poppins Light" w:hAnsi="Poppins Light" w:cs="Poppins Light"/>
                <w:noProof/>
              </w:rPr>
            </w:pPr>
            <w:r w:rsidRPr="003C5F83">
              <w:rPr>
                <w:rFonts w:ascii="Poppins Light" w:hAnsi="Poppins Light" w:cs="Poppins Light"/>
                <w:noProof/>
              </w:rPr>
              <w:t>export default App;</w:t>
            </w:r>
          </w:p>
          <w:p w14:paraId="1679A504" w14:textId="77777777" w:rsidR="003C5F83" w:rsidRDefault="003C5F83" w:rsidP="003C5F83">
            <w:pPr>
              <w:rPr>
                <w:rFonts w:ascii="Poppins Light" w:hAnsi="Poppins Light" w:cs="Poppins Light"/>
                <w:noProof/>
              </w:rPr>
            </w:pPr>
          </w:p>
          <w:p w14:paraId="63D1E355" w14:textId="77777777" w:rsidR="003C5F83" w:rsidRPr="003C5F83" w:rsidRDefault="003C5F83" w:rsidP="003C5F83">
            <w:pPr>
              <w:rPr>
                <w:rFonts w:ascii="Poppins Light" w:hAnsi="Poppins Light" w:cs="Poppins Light"/>
                <w:noProof/>
              </w:rPr>
            </w:pPr>
            <w:r w:rsidRPr="003C5F83">
              <w:rPr>
                <w:rFonts w:ascii="Poppins Light" w:hAnsi="Poppins Light" w:cs="Poppins Light"/>
                <w:b/>
                <w:bCs/>
                <w:noProof/>
              </w:rPr>
              <w:t>Estilização Básica:</w:t>
            </w:r>
          </w:p>
          <w:p w14:paraId="060B1D28" w14:textId="77777777" w:rsidR="003C5F83" w:rsidRPr="003C5F83" w:rsidRDefault="003C5F83" w:rsidP="00691029">
            <w:pPr>
              <w:numPr>
                <w:ilvl w:val="0"/>
                <w:numId w:val="3"/>
              </w:numPr>
              <w:rPr>
                <w:rFonts w:ascii="Poppins Light" w:hAnsi="Poppins Light" w:cs="Poppins Light"/>
                <w:noProof/>
              </w:rPr>
            </w:pPr>
            <w:r w:rsidRPr="003C5F83">
              <w:rPr>
                <w:rFonts w:ascii="Poppins Light" w:hAnsi="Poppins Light" w:cs="Poppins Light"/>
                <w:noProof/>
              </w:rPr>
              <w:t>Crie um arquivo src/App.css e adicione estilos básicos:</w:t>
            </w:r>
          </w:p>
          <w:p w14:paraId="0BB71795" w14:textId="77777777" w:rsidR="003C5F83" w:rsidRPr="003C5F83" w:rsidRDefault="003C5F83" w:rsidP="003C5F83">
            <w:pPr>
              <w:rPr>
                <w:rFonts w:ascii="Poppins Light" w:hAnsi="Poppins Light" w:cs="Poppins Light"/>
                <w:noProof/>
              </w:rPr>
            </w:pPr>
            <w:r w:rsidRPr="003C5F83">
              <w:rPr>
                <w:rFonts w:ascii="Poppins Light" w:hAnsi="Poppins Light" w:cs="Poppins Light"/>
                <w:noProof/>
              </w:rPr>
              <w:t>.App {</w:t>
            </w:r>
          </w:p>
          <w:p w14:paraId="0A10659B" w14:textId="77777777" w:rsidR="003C5F83" w:rsidRPr="003C5F83" w:rsidRDefault="003C5F83" w:rsidP="003C5F83">
            <w:pPr>
              <w:rPr>
                <w:rFonts w:ascii="Poppins Light" w:hAnsi="Poppins Light" w:cs="Poppins Light"/>
                <w:noProof/>
              </w:rPr>
            </w:pPr>
            <w:r w:rsidRPr="003C5F83">
              <w:rPr>
                <w:rFonts w:ascii="Poppins Light" w:hAnsi="Poppins Light" w:cs="Poppins Light"/>
                <w:noProof/>
              </w:rPr>
              <w:t xml:space="preserve">  text-align: center;</w:t>
            </w:r>
          </w:p>
          <w:p w14:paraId="3216A0CF" w14:textId="77777777" w:rsidR="003C5F83" w:rsidRPr="003C5F83" w:rsidRDefault="003C5F83" w:rsidP="003C5F83">
            <w:pPr>
              <w:rPr>
                <w:rFonts w:ascii="Poppins Light" w:hAnsi="Poppins Light" w:cs="Poppins Light"/>
                <w:noProof/>
              </w:rPr>
            </w:pPr>
            <w:r w:rsidRPr="003C5F83">
              <w:rPr>
                <w:rFonts w:ascii="Poppins Light" w:hAnsi="Poppins Light" w:cs="Poppins Light"/>
                <w:noProof/>
              </w:rPr>
              <w:t xml:space="preserve">  font-family: Arial, sans-serif;</w:t>
            </w:r>
          </w:p>
          <w:p w14:paraId="2923F334" w14:textId="77777777" w:rsidR="003C5F83" w:rsidRPr="003C5F83" w:rsidRDefault="003C5F83" w:rsidP="003C5F83">
            <w:pPr>
              <w:rPr>
                <w:rFonts w:ascii="Poppins Light" w:hAnsi="Poppins Light" w:cs="Poppins Light"/>
                <w:noProof/>
              </w:rPr>
            </w:pPr>
            <w:r w:rsidRPr="003C5F83">
              <w:rPr>
                <w:rFonts w:ascii="Poppins Light" w:hAnsi="Poppins Light" w:cs="Poppins Light"/>
                <w:noProof/>
              </w:rPr>
              <w:t>}</w:t>
            </w:r>
          </w:p>
          <w:p w14:paraId="6335C8BC" w14:textId="77777777" w:rsidR="003C5F83" w:rsidRPr="003C5F83" w:rsidRDefault="003C5F83" w:rsidP="003C5F83">
            <w:pPr>
              <w:rPr>
                <w:rFonts w:ascii="Poppins Light" w:hAnsi="Poppins Light" w:cs="Poppins Light"/>
                <w:noProof/>
              </w:rPr>
            </w:pPr>
          </w:p>
          <w:p w14:paraId="2162D301" w14:textId="77777777" w:rsidR="003C5F83" w:rsidRPr="003C5F83" w:rsidRDefault="003C5F83" w:rsidP="003C5F83">
            <w:pPr>
              <w:rPr>
                <w:rFonts w:ascii="Poppins Light" w:hAnsi="Poppins Light" w:cs="Poppins Light"/>
                <w:noProof/>
              </w:rPr>
            </w:pPr>
            <w:r w:rsidRPr="003C5F83">
              <w:rPr>
                <w:rFonts w:ascii="Poppins Light" w:hAnsi="Poppins Light" w:cs="Poppins Light"/>
                <w:noProof/>
              </w:rPr>
              <w:t>.todo-item {</w:t>
            </w:r>
          </w:p>
          <w:p w14:paraId="674586C2" w14:textId="77777777" w:rsidR="003C5F83" w:rsidRPr="003C5F83" w:rsidRDefault="003C5F83" w:rsidP="003C5F83">
            <w:pPr>
              <w:rPr>
                <w:rFonts w:ascii="Poppins Light" w:hAnsi="Poppins Light" w:cs="Poppins Light"/>
                <w:noProof/>
              </w:rPr>
            </w:pPr>
            <w:r w:rsidRPr="003C5F83">
              <w:rPr>
                <w:rFonts w:ascii="Poppins Light" w:hAnsi="Poppins Light" w:cs="Poppins Light"/>
                <w:noProof/>
              </w:rPr>
              <w:t xml:space="preserve">  display: flex;</w:t>
            </w:r>
          </w:p>
          <w:p w14:paraId="714F9F8F" w14:textId="77777777" w:rsidR="003C5F83" w:rsidRPr="003C5F83" w:rsidRDefault="003C5F83" w:rsidP="003C5F83">
            <w:pPr>
              <w:rPr>
                <w:rFonts w:ascii="Poppins Light" w:hAnsi="Poppins Light" w:cs="Poppins Light"/>
                <w:noProof/>
              </w:rPr>
            </w:pPr>
            <w:r w:rsidRPr="003C5F83">
              <w:rPr>
                <w:rFonts w:ascii="Poppins Light" w:hAnsi="Poppins Light" w:cs="Poppins Light"/>
                <w:noProof/>
              </w:rPr>
              <w:t xml:space="preserve">  justify-content: space-between;</w:t>
            </w:r>
          </w:p>
          <w:p w14:paraId="16A91E0C" w14:textId="77777777" w:rsidR="003C5F83" w:rsidRPr="003C5F83" w:rsidRDefault="003C5F83" w:rsidP="003C5F83">
            <w:pPr>
              <w:rPr>
                <w:rFonts w:ascii="Poppins Light" w:hAnsi="Poppins Light" w:cs="Poppins Light"/>
                <w:noProof/>
              </w:rPr>
            </w:pPr>
            <w:r w:rsidRPr="003C5F83">
              <w:rPr>
                <w:rFonts w:ascii="Poppins Light" w:hAnsi="Poppins Light" w:cs="Poppins Light"/>
                <w:noProof/>
              </w:rPr>
              <w:t xml:space="preserve">  margin: 5px 0;</w:t>
            </w:r>
          </w:p>
          <w:p w14:paraId="70F277D1" w14:textId="77777777" w:rsidR="003C5F83" w:rsidRPr="003C5F83" w:rsidRDefault="003C5F83" w:rsidP="003C5F83">
            <w:pPr>
              <w:rPr>
                <w:rFonts w:ascii="Poppins Light" w:hAnsi="Poppins Light" w:cs="Poppins Light"/>
                <w:noProof/>
              </w:rPr>
            </w:pPr>
            <w:r w:rsidRPr="003C5F83">
              <w:rPr>
                <w:rFonts w:ascii="Poppins Light" w:hAnsi="Poppins Light" w:cs="Poppins Light"/>
                <w:noProof/>
              </w:rPr>
              <w:t>}</w:t>
            </w:r>
          </w:p>
          <w:p w14:paraId="20EB7561" w14:textId="77777777" w:rsidR="003C5F83" w:rsidRPr="003C5F83" w:rsidRDefault="003C5F83" w:rsidP="003C5F83">
            <w:pPr>
              <w:rPr>
                <w:rFonts w:ascii="Poppins Light" w:hAnsi="Poppins Light" w:cs="Poppins Light"/>
                <w:noProof/>
              </w:rPr>
            </w:pPr>
          </w:p>
          <w:p w14:paraId="0402C5CF" w14:textId="77777777" w:rsidR="003C5F83" w:rsidRPr="003C5F83" w:rsidRDefault="003C5F83" w:rsidP="003C5F83">
            <w:pPr>
              <w:rPr>
                <w:rFonts w:ascii="Poppins Light" w:hAnsi="Poppins Light" w:cs="Poppins Light"/>
                <w:noProof/>
              </w:rPr>
            </w:pPr>
            <w:r w:rsidRPr="003C5F83">
              <w:rPr>
                <w:rFonts w:ascii="Poppins Light" w:hAnsi="Poppins Light" w:cs="Poppins Light"/>
                <w:noProof/>
              </w:rPr>
              <w:t>.completed {</w:t>
            </w:r>
          </w:p>
          <w:p w14:paraId="796B592F" w14:textId="77777777" w:rsidR="003C5F83" w:rsidRPr="003C5F83" w:rsidRDefault="003C5F83" w:rsidP="003C5F83">
            <w:pPr>
              <w:rPr>
                <w:rFonts w:ascii="Poppins Light" w:hAnsi="Poppins Light" w:cs="Poppins Light"/>
                <w:noProof/>
              </w:rPr>
            </w:pPr>
            <w:r w:rsidRPr="003C5F83">
              <w:rPr>
                <w:rFonts w:ascii="Poppins Light" w:hAnsi="Poppins Light" w:cs="Poppins Light"/>
                <w:noProof/>
              </w:rPr>
              <w:t xml:space="preserve">  text-decoration: line-through;</w:t>
            </w:r>
          </w:p>
          <w:p w14:paraId="264948C0" w14:textId="77777777" w:rsidR="003C5F83" w:rsidRPr="003C5F83" w:rsidRDefault="003C5F83" w:rsidP="003C5F83">
            <w:pPr>
              <w:rPr>
                <w:rFonts w:ascii="Poppins Light" w:hAnsi="Poppins Light" w:cs="Poppins Light"/>
                <w:noProof/>
              </w:rPr>
            </w:pPr>
            <w:r w:rsidRPr="003C5F83">
              <w:rPr>
                <w:rFonts w:ascii="Poppins Light" w:hAnsi="Poppins Light" w:cs="Poppins Light"/>
                <w:noProof/>
              </w:rPr>
              <w:t xml:space="preserve">  color: grey;</w:t>
            </w:r>
          </w:p>
          <w:p w14:paraId="485B7F0A" w14:textId="6478BE25" w:rsidR="003C5F83" w:rsidRDefault="003C5F83" w:rsidP="003C5F83">
            <w:pPr>
              <w:rPr>
                <w:rFonts w:ascii="Poppins Light" w:hAnsi="Poppins Light" w:cs="Poppins Light"/>
                <w:noProof/>
              </w:rPr>
            </w:pPr>
            <w:r w:rsidRPr="003C5F83">
              <w:rPr>
                <w:rFonts w:ascii="Poppins Light" w:hAnsi="Poppins Light" w:cs="Poppins Light"/>
                <w:noProof/>
              </w:rPr>
              <w:t>}</w:t>
            </w:r>
          </w:p>
          <w:p w14:paraId="78195FB3" w14:textId="77777777" w:rsidR="003C5F83" w:rsidRDefault="003C5F83" w:rsidP="003C5F83">
            <w:pPr>
              <w:rPr>
                <w:rFonts w:ascii="Poppins Light" w:hAnsi="Poppins Light" w:cs="Poppins Light"/>
                <w:noProof/>
              </w:rPr>
            </w:pPr>
          </w:p>
          <w:p w14:paraId="07161FB1" w14:textId="22857751" w:rsidR="003C5F83" w:rsidRPr="003C5F83" w:rsidRDefault="003C5F83" w:rsidP="003C5F83">
            <w:pPr>
              <w:rPr>
                <w:rFonts w:ascii="Poppins Light" w:hAnsi="Poppins Light" w:cs="Poppins Light"/>
                <w:noProof/>
              </w:rPr>
            </w:pPr>
            <w:r w:rsidRPr="003C5F83">
              <w:rPr>
                <w:rFonts w:ascii="Poppins Light" w:hAnsi="Poppins Light" w:cs="Poppins Light"/>
                <w:b/>
                <w:bCs/>
                <w:noProof/>
              </w:rPr>
              <w:t xml:space="preserve">Importe o </w:t>
            </w:r>
            <w:r w:rsidR="00B0505C">
              <w:rPr>
                <w:rFonts w:ascii="Poppins Light" w:hAnsi="Poppins Light" w:cs="Poppins Light"/>
                <w:b/>
                <w:bCs/>
                <w:noProof/>
              </w:rPr>
              <w:t>A</w:t>
            </w:r>
            <w:r w:rsidRPr="003C5F83">
              <w:rPr>
                <w:rFonts w:ascii="Poppins Light" w:hAnsi="Poppins Light" w:cs="Poppins Light"/>
                <w:b/>
                <w:bCs/>
                <w:noProof/>
              </w:rPr>
              <w:t>rquivo CSS no App.js:</w:t>
            </w:r>
          </w:p>
          <w:p w14:paraId="7A049F35" w14:textId="150EFB12" w:rsidR="003C5F83" w:rsidRDefault="003C5F83" w:rsidP="003C5F83">
            <w:pPr>
              <w:rPr>
                <w:rFonts w:ascii="Poppins Light" w:hAnsi="Poppins Light" w:cs="Poppins Light"/>
                <w:noProof/>
              </w:rPr>
            </w:pPr>
            <w:r w:rsidRPr="003C5F83">
              <w:rPr>
                <w:rFonts w:ascii="Poppins Light" w:hAnsi="Poppins Light" w:cs="Poppins Light"/>
                <w:noProof/>
              </w:rPr>
              <w:t>import './App.css';</w:t>
            </w:r>
          </w:p>
          <w:p w14:paraId="7E51E7D2" w14:textId="77777777" w:rsidR="003C5F83" w:rsidRDefault="003C5F83" w:rsidP="003C5F83">
            <w:pPr>
              <w:rPr>
                <w:rFonts w:ascii="Poppins Light" w:hAnsi="Poppins Light" w:cs="Poppins Light"/>
                <w:noProof/>
              </w:rPr>
            </w:pPr>
          </w:p>
          <w:p w14:paraId="6C8E73E2" w14:textId="77777777" w:rsidR="003C5F83" w:rsidRDefault="003C5F83" w:rsidP="003C5F83">
            <w:pPr>
              <w:rPr>
                <w:rFonts w:ascii="Poppins Light" w:hAnsi="Poppins Light" w:cs="Poppins Light"/>
                <w:noProof/>
              </w:rPr>
            </w:pPr>
          </w:p>
          <w:p w14:paraId="01B71853" w14:textId="77777777" w:rsidR="003C5F83" w:rsidRPr="003C5F83" w:rsidRDefault="003C5F83" w:rsidP="003C5F83">
            <w:pPr>
              <w:rPr>
                <w:rFonts w:ascii="Poppins Light" w:hAnsi="Poppins Light" w:cs="Poppins Light"/>
                <w:b/>
                <w:bCs/>
                <w:noProof/>
              </w:rPr>
            </w:pPr>
            <w:r w:rsidRPr="003C5F83">
              <w:rPr>
                <w:rFonts w:ascii="Poppins Light" w:hAnsi="Poppins Light" w:cs="Poppins Light"/>
                <w:b/>
                <w:bCs/>
                <w:noProof/>
              </w:rPr>
              <w:t>2. Implementando a Lógica com useState e useEffect</w:t>
            </w:r>
          </w:p>
          <w:p w14:paraId="682CC958" w14:textId="180CA627" w:rsidR="003C5F83" w:rsidRPr="003C5F83" w:rsidRDefault="003C5F83" w:rsidP="003C5F83">
            <w:pPr>
              <w:rPr>
                <w:rFonts w:ascii="Poppins Light" w:hAnsi="Poppins Light" w:cs="Poppins Light"/>
                <w:noProof/>
              </w:rPr>
            </w:pPr>
            <w:r w:rsidRPr="003C5F83">
              <w:rPr>
                <w:rFonts w:ascii="Poppins Light" w:hAnsi="Poppins Light" w:cs="Poppins Light"/>
                <w:b/>
                <w:bCs/>
                <w:noProof/>
              </w:rPr>
              <w:t>Gerenciamento de Tarefas:</w:t>
            </w:r>
          </w:p>
          <w:p w14:paraId="193520B8" w14:textId="77777777" w:rsidR="003C5F83" w:rsidRPr="003C5F83" w:rsidRDefault="003C5F83" w:rsidP="00691029">
            <w:pPr>
              <w:numPr>
                <w:ilvl w:val="1"/>
                <w:numId w:val="4"/>
              </w:numPr>
              <w:rPr>
                <w:rFonts w:ascii="Poppins Light" w:hAnsi="Poppins Light" w:cs="Poppins Light"/>
                <w:noProof/>
              </w:rPr>
            </w:pPr>
            <w:r w:rsidRPr="003C5F83">
              <w:rPr>
                <w:rFonts w:ascii="Poppins Light" w:hAnsi="Poppins Light" w:cs="Poppins Light"/>
                <w:noProof/>
              </w:rPr>
              <w:t>No App.js, adicione um estado para armazenar as tarefas:</w:t>
            </w:r>
          </w:p>
          <w:p w14:paraId="35C16BBA" w14:textId="77777777" w:rsidR="003C5F83" w:rsidRPr="003C5F83" w:rsidRDefault="003C5F83" w:rsidP="003C5F83">
            <w:pPr>
              <w:rPr>
                <w:rFonts w:ascii="Poppins Light" w:hAnsi="Poppins Light" w:cs="Poppins Light"/>
                <w:noProof/>
              </w:rPr>
            </w:pPr>
            <w:r w:rsidRPr="003C5F83">
              <w:rPr>
                <w:rFonts w:ascii="Poppins Light" w:hAnsi="Poppins Light" w:cs="Poppins Light"/>
                <w:noProof/>
              </w:rPr>
              <w:t>const [tasks, setTasks] = useState([]);</w:t>
            </w:r>
          </w:p>
          <w:p w14:paraId="213A70E2" w14:textId="584EA179" w:rsidR="003C5F83" w:rsidRDefault="003C5F83" w:rsidP="003C5F83">
            <w:pPr>
              <w:rPr>
                <w:rFonts w:ascii="Poppins Light" w:hAnsi="Poppins Light" w:cs="Poppins Light"/>
                <w:noProof/>
              </w:rPr>
            </w:pPr>
            <w:r w:rsidRPr="003C5F83">
              <w:rPr>
                <w:rFonts w:ascii="Poppins Light" w:hAnsi="Poppins Light" w:cs="Poppins Light"/>
                <w:noProof/>
              </w:rPr>
              <w:t>const [input, setInput] = useState('');</w:t>
            </w:r>
          </w:p>
          <w:p w14:paraId="14AEC917" w14:textId="77777777" w:rsidR="003C5F83" w:rsidRDefault="003C5F83" w:rsidP="003C5F83">
            <w:pPr>
              <w:rPr>
                <w:rFonts w:ascii="Poppins Light" w:hAnsi="Poppins Light" w:cs="Poppins Light"/>
                <w:noProof/>
              </w:rPr>
            </w:pPr>
          </w:p>
          <w:p w14:paraId="30FDF5AA" w14:textId="77777777" w:rsidR="00DD7356" w:rsidRDefault="00DD7356" w:rsidP="003C5F83">
            <w:pPr>
              <w:rPr>
                <w:rFonts w:ascii="Poppins Light" w:hAnsi="Poppins Light" w:cs="Poppins Light"/>
                <w:noProof/>
              </w:rPr>
            </w:pPr>
          </w:p>
          <w:p w14:paraId="3A09F847" w14:textId="77777777" w:rsidR="003C5F83" w:rsidRPr="003C5F83" w:rsidRDefault="003C5F83" w:rsidP="003C5F83">
            <w:pPr>
              <w:rPr>
                <w:rFonts w:ascii="Poppins Light" w:hAnsi="Poppins Light" w:cs="Poppins Light"/>
                <w:noProof/>
              </w:rPr>
            </w:pPr>
            <w:r w:rsidRPr="003C5F83">
              <w:rPr>
                <w:rFonts w:ascii="Poppins Light" w:hAnsi="Poppins Light" w:cs="Poppins Light"/>
                <w:b/>
                <w:bCs/>
                <w:noProof/>
              </w:rPr>
              <w:t>Adicionando Tarefas:</w:t>
            </w:r>
          </w:p>
          <w:p w14:paraId="2B867D48" w14:textId="77777777" w:rsidR="003C5F83" w:rsidRPr="003C5F83" w:rsidRDefault="003C5F83" w:rsidP="00691029">
            <w:pPr>
              <w:numPr>
                <w:ilvl w:val="0"/>
                <w:numId w:val="5"/>
              </w:numPr>
              <w:rPr>
                <w:rFonts w:ascii="Poppins Light" w:hAnsi="Poppins Light" w:cs="Poppins Light"/>
                <w:noProof/>
              </w:rPr>
            </w:pPr>
            <w:r w:rsidRPr="003C5F83">
              <w:rPr>
                <w:rFonts w:ascii="Poppins Light" w:hAnsi="Poppins Light" w:cs="Poppins Light"/>
                <w:noProof/>
              </w:rPr>
              <w:lastRenderedPageBreak/>
              <w:t>Crie uma função para adicionar tarefas:</w:t>
            </w:r>
          </w:p>
          <w:p w14:paraId="3745CB56" w14:textId="77777777" w:rsidR="003C5F83" w:rsidRPr="003C5F83" w:rsidRDefault="003C5F83" w:rsidP="003C5F83">
            <w:pPr>
              <w:rPr>
                <w:rFonts w:ascii="Poppins Light" w:hAnsi="Poppins Light" w:cs="Poppins Light"/>
                <w:noProof/>
              </w:rPr>
            </w:pPr>
            <w:r w:rsidRPr="003C5F83">
              <w:rPr>
                <w:rFonts w:ascii="Poppins Light" w:hAnsi="Poppins Light" w:cs="Poppins Light"/>
                <w:noProof/>
              </w:rPr>
              <w:t>const addTask = () =&gt; {</w:t>
            </w:r>
          </w:p>
          <w:p w14:paraId="0B967258" w14:textId="77777777" w:rsidR="003C5F83" w:rsidRPr="003C5F83" w:rsidRDefault="003C5F83" w:rsidP="003C5F83">
            <w:pPr>
              <w:rPr>
                <w:rFonts w:ascii="Poppins Light" w:hAnsi="Poppins Light" w:cs="Poppins Light"/>
                <w:noProof/>
              </w:rPr>
            </w:pPr>
            <w:r w:rsidRPr="003C5F83">
              <w:rPr>
                <w:rFonts w:ascii="Poppins Light" w:hAnsi="Poppins Light" w:cs="Poppins Light"/>
                <w:noProof/>
              </w:rPr>
              <w:t xml:space="preserve">  const newTask = { text: input, completed: false };</w:t>
            </w:r>
          </w:p>
          <w:p w14:paraId="25AD541D" w14:textId="77777777" w:rsidR="003C5F83" w:rsidRPr="003C5F83" w:rsidRDefault="003C5F83" w:rsidP="003C5F83">
            <w:pPr>
              <w:rPr>
                <w:rFonts w:ascii="Poppins Light" w:hAnsi="Poppins Light" w:cs="Poppins Light"/>
                <w:noProof/>
              </w:rPr>
            </w:pPr>
            <w:r w:rsidRPr="003C5F83">
              <w:rPr>
                <w:rFonts w:ascii="Poppins Light" w:hAnsi="Poppins Light" w:cs="Poppins Light"/>
                <w:noProof/>
              </w:rPr>
              <w:t xml:space="preserve">  setTasks([...tasks, newTask]);</w:t>
            </w:r>
          </w:p>
          <w:p w14:paraId="0580B494" w14:textId="77777777" w:rsidR="003C5F83" w:rsidRPr="003C5F83" w:rsidRDefault="003C5F83" w:rsidP="003C5F83">
            <w:pPr>
              <w:rPr>
                <w:rFonts w:ascii="Poppins Light" w:hAnsi="Poppins Light" w:cs="Poppins Light"/>
                <w:noProof/>
              </w:rPr>
            </w:pPr>
            <w:r w:rsidRPr="003C5F83">
              <w:rPr>
                <w:rFonts w:ascii="Poppins Light" w:hAnsi="Poppins Light" w:cs="Poppins Light"/>
                <w:noProof/>
              </w:rPr>
              <w:t xml:space="preserve">  setInput('');</w:t>
            </w:r>
          </w:p>
          <w:p w14:paraId="1376C712" w14:textId="359C55A7" w:rsidR="003C5F83" w:rsidRDefault="003C5F83" w:rsidP="003C5F83">
            <w:pPr>
              <w:rPr>
                <w:rFonts w:ascii="Poppins Light" w:hAnsi="Poppins Light" w:cs="Poppins Light"/>
                <w:noProof/>
              </w:rPr>
            </w:pPr>
            <w:r w:rsidRPr="003C5F83">
              <w:rPr>
                <w:rFonts w:ascii="Poppins Light" w:hAnsi="Poppins Light" w:cs="Poppins Light"/>
                <w:noProof/>
              </w:rPr>
              <w:t>};</w:t>
            </w:r>
          </w:p>
          <w:p w14:paraId="0224469D" w14:textId="77777777" w:rsidR="003C5F83" w:rsidRDefault="003C5F83" w:rsidP="003C5F83">
            <w:pPr>
              <w:rPr>
                <w:rFonts w:ascii="Poppins Light" w:hAnsi="Poppins Light" w:cs="Poppins Light"/>
                <w:noProof/>
              </w:rPr>
            </w:pPr>
          </w:p>
          <w:p w14:paraId="45232F44" w14:textId="77777777" w:rsidR="003C5F83" w:rsidRPr="003C5F83" w:rsidRDefault="003C5F83" w:rsidP="003C5F83">
            <w:pPr>
              <w:rPr>
                <w:rFonts w:ascii="Poppins Light" w:hAnsi="Poppins Light" w:cs="Poppins Light"/>
                <w:noProof/>
              </w:rPr>
            </w:pPr>
            <w:r w:rsidRPr="003C5F83">
              <w:rPr>
                <w:rFonts w:ascii="Poppins Light" w:hAnsi="Poppins Light" w:cs="Poppins Light"/>
                <w:noProof/>
              </w:rPr>
              <w:t>Adicione um campo de entrada e um botão para adicionar tarefas:</w:t>
            </w:r>
          </w:p>
          <w:p w14:paraId="4FFD194C" w14:textId="77777777" w:rsidR="003C5F83" w:rsidRPr="003C5F83" w:rsidRDefault="003C5F83" w:rsidP="003C5F83">
            <w:pPr>
              <w:rPr>
                <w:rFonts w:ascii="Poppins Light" w:hAnsi="Poppins Light" w:cs="Poppins Light"/>
                <w:noProof/>
              </w:rPr>
            </w:pPr>
            <w:r w:rsidRPr="003C5F83">
              <w:rPr>
                <w:rFonts w:ascii="Poppins Light" w:hAnsi="Poppins Light" w:cs="Poppins Light"/>
                <w:noProof/>
              </w:rPr>
              <w:t xml:space="preserve">&lt;input </w:t>
            </w:r>
          </w:p>
          <w:p w14:paraId="3BC05D8A" w14:textId="77777777" w:rsidR="003C5F83" w:rsidRPr="003C5F83" w:rsidRDefault="003C5F83" w:rsidP="003C5F83">
            <w:pPr>
              <w:rPr>
                <w:rFonts w:ascii="Poppins Light" w:hAnsi="Poppins Light" w:cs="Poppins Light"/>
                <w:noProof/>
              </w:rPr>
            </w:pPr>
            <w:r w:rsidRPr="003C5F83">
              <w:rPr>
                <w:rFonts w:ascii="Poppins Light" w:hAnsi="Poppins Light" w:cs="Poppins Light"/>
                <w:noProof/>
              </w:rPr>
              <w:t xml:space="preserve">  type="text" </w:t>
            </w:r>
          </w:p>
          <w:p w14:paraId="5DD1444F" w14:textId="77777777" w:rsidR="003C5F83" w:rsidRPr="003C5F83" w:rsidRDefault="003C5F83" w:rsidP="003C5F83">
            <w:pPr>
              <w:rPr>
                <w:rFonts w:ascii="Poppins Light" w:hAnsi="Poppins Light" w:cs="Poppins Light"/>
                <w:noProof/>
              </w:rPr>
            </w:pPr>
            <w:r w:rsidRPr="003C5F83">
              <w:rPr>
                <w:rFonts w:ascii="Poppins Light" w:hAnsi="Poppins Light" w:cs="Poppins Light"/>
                <w:noProof/>
              </w:rPr>
              <w:t xml:space="preserve">  value={input} </w:t>
            </w:r>
          </w:p>
          <w:p w14:paraId="403667FC" w14:textId="77777777" w:rsidR="003C5F83" w:rsidRPr="003C5F83" w:rsidRDefault="003C5F83" w:rsidP="003C5F83">
            <w:pPr>
              <w:rPr>
                <w:rFonts w:ascii="Poppins Light" w:hAnsi="Poppins Light" w:cs="Poppins Light"/>
                <w:noProof/>
              </w:rPr>
            </w:pPr>
            <w:r w:rsidRPr="003C5F83">
              <w:rPr>
                <w:rFonts w:ascii="Poppins Light" w:hAnsi="Poppins Light" w:cs="Poppins Light"/>
                <w:noProof/>
              </w:rPr>
              <w:t xml:space="preserve">  onChange={(e) =&gt; setInput(e.target.value)} </w:t>
            </w:r>
          </w:p>
          <w:p w14:paraId="02400DDC" w14:textId="77777777" w:rsidR="003C5F83" w:rsidRPr="003C5F83" w:rsidRDefault="003C5F83" w:rsidP="003C5F83">
            <w:pPr>
              <w:rPr>
                <w:rFonts w:ascii="Poppins Light" w:hAnsi="Poppins Light" w:cs="Poppins Light"/>
                <w:noProof/>
              </w:rPr>
            </w:pPr>
            <w:r w:rsidRPr="003C5F83">
              <w:rPr>
                <w:rFonts w:ascii="Poppins Light" w:hAnsi="Poppins Light" w:cs="Poppins Light"/>
                <w:noProof/>
              </w:rPr>
              <w:t xml:space="preserve">  placeholder="Nova tarefa" </w:t>
            </w:r>
          </w:p>
          <w:p w14:paraId="6E606632" w14:textId="77777777" w:rsidR="003C5F83" w:rsidRPr="003C5F83" w:rsidRDefault="003C5F83" w:rsidP="003C5F83">
            <w:pPr>
              <w:rPr>
                <w:rFonts w:ascii="Poppins Light" w:hAnsi="Poppins Light" w:cs="Poppins Light"/>
                <w:noProof/>
              </w:rPr>
            </w:pPr>
            <w:r w:rsidRPr="003C5F83">
              <w:rPr>
                <w:rFonts w:ascii="Poppins Light" w:hAnsi="Poppins Light" w:cs="Poppins Light"/>
                <w:noProof/>
              </w:rPr>
              <w:t>/&gt;</w:t>
            </w:r>
          </w:p>
          <w:p w14:paraId="071D0622" w14:textId="033D6BA1" w:rsidR="003C5F83" w:rsidRDefault="003C5F83" w:rsidP="003C5F83">
            <w:pPr>
              <w:rPr>
                <w:rFonts w:ascii="Poppins Light" w:hAnsi="Poppins Light" w:cs="Poppins Light"/>
                <w:noProof/>
              </w:rPr>
            </w:pPr>
            <w:r w:rsidRPr="003C5F83">
              <w:rPr>
                <w:rFonts w:ascii="Poppins Light" w:hAnsi="Poppins Light" w:cs="Poppins Light"/>
                <w:noProof/>
              </w:rPr>
              <w:t>&lt;button onClick={addTask}&gt;Adicionar&lt;/button&gt;</w:t>
            </w:r>
          </w:p>
          <w:p w14:paraId="272DBEA1" w14:textId="77777777" w:rsidR="003C5F83" w:rsidRDefault="003C5F83" w:rsidP="003C5F83">
            <w:pPr>
              <w:rPr>
                <w:rFonts w:ascii="Poppins Light" w:hAnsi="Poppins Light" w:cs="Poppins Light"/>
                <w:noProof/>
              </w:rPr>
            </w:pPr>
          </w:p>
          <w:p w14:paraId="4927A686" w14:textId="77777777" w:rsidR="003C5F83" w:rsidRPr="003C5F83" w:rsidRDefault="003C5F83" w:rsidP="003C5F83">
            <w:pPr>
              <w:rPr>
                <w:rFonts w:ascii="Poppins Light" w:hAnsi="Poppins Light" w:cs="Poppins Light"/>
                <w:noProof/>
              </w:rPr>
            </w:pPr>
            <w:r w:rsidRPr="003C5F83">
              <w:rPr>
                <w:rFonts w:ascii="Poppins Light" w:hAnsi="Poppins Light" w:cs="Poppins Light"/>
                <w:b/>
                <w:bCs/>
                <w:noProof/>
              </w:rPr>
              <w:t>Marcando Tarefas como Concluídas:</w:t>
            </w:r>
          </w:p>
          <w:p w14:paraId="112C3361" w14:textId="77777777" w:rsidR="003C5F83" w:rsidRPr="003C5F83" w:rsidRDefault="003C5F83" w:rsidP="00691029">
            <w:pPr>
              <w:numPr>
                <w:ilvl w:val="0"/>
                <w:numId w:val="6"/>
              </w:numPr>
              <w:rPr>
                <w:rFonts w:ascii="Poppins Light" w:hAnsi="Poppins Light" w:cs="Poppins Light"/>
                <w:noProof/>
              </w:rPr>
            </w:pPr>
            <w:r w:rsidRPr="003C5F83">
              <w:rPr>
                <w:rFonts w:ascii="Poppins Light" w:hAnsi="Poppins Light" w:cs="Poppins Light"/>
                <w:noProof/>
              </w:rPr>
              <w:t>Crie uma função para alternar o estado de conclusão de uma tarefa:</w:t>
            </w:r>
          </w:p>
          <w:p w14:paraId="30356C35" w14:textId="77777777" w:rsidR="003C5F83" w:rsidRPr="003C5F83" w:rsidRDefault="003C5F83" w:rsidP="003C5F83">
            <w:pPr>
              <w:rPr>
                <w:rFonts w:ascii="Poppins Light" w:hAnsi="Poppins Light" w:cs="Poppins Light"/>
                <w:noProof/>
              </w:rPr>
            </w:pPr>
            <w:r w:rsidRPr="003C5F83">
              <w:rPr>
                <w:rFonts w:ascii="Poppins Light" w:hAnsi="Poppins Light" w:cs="Poppins Light"/>
                <w:noProof/>
              </w:rPr>
              <w:t>const toggleComplete = (index) =&gt; {</w:t>
            </w:r>
          </w:p>
          <w:p w14:paraId="0C84F590" w14:textId="77777777" w:rsidR="003C5F83" w:rsidRPr="003C5F83" w:rsidRDefault="003C5F83" w:rsidP="003C5F83">
            <w:pPr>
              <w:rPr>
                <w:rFonts w:ascii="Poppins Light" w:hAnsi="Poppins Light" w:cs="Poppins Light"/>
                <w:noProof/>
              </w:rPr>
            </w:pPr>
            <w:r w:rsidRPr="003C5F83">
              <w:rPr>
                <w:rFonts w:ascii="Poppins Light" w:hAnsi="Poppins Light" w:cs="Poppins Light"/>
                <w:noProof/>
              </w:rPr>
              <w:t xml:space="preserve">  const newTasks = tasks.map((task, i) =&gt; </w:t>
            </w:r>
          </w:p>
          <w:p w14:paraId="63CD53A7" w14:textId="77777777" w:rsidR="003C5F83" w:rsidRPr="003C5F83" w:rsidRDefault="003C5F83" w:rsidP="003C5F83">
            <w:pPr>
              <w:rPr>
                <w:rFonts w:ascii="Poppins Light" w:hAnsi="Poppins Light" w:cs="Poppins Light"/>
                <w:noProof/>
              </w:rPr>
            </w:pPr>
            <w:r w:rsidRPr="003C5F83">
              <w:rPr>
                <w:rFonts w:ascii="Poppins Light" w:hAnsi="Poppins Light" w:cs="Poppins Light"/>
                <w:noProof/>
              </w:rPr>
              <w:t xml:space="preserve">    i === index ? { ...task, completed: !task.completed } : task</w:t>
            </w:r>
          </w:p>
          <w:p w14:paraId="570F0C4D" w14:textId="77777777" w:rsidR="003C5F83" w:rsidRPr="003C5F83" w:rsidRDefault="003C5F83" w:rsidP="003C5F83">
            <w:pPr>
              <w:rPr>
                <w:rFonts w:ascii="Poppins Light" w:hAnsi="Poppins Light" w:cs="Poppins Light"/>
                <w:noProof/>
              </w:rPr>
            </w:pPr>
            <w:r w:rsidRPr="003C5F83">
              <w:rPr>
                <w:rFonts w:ascii="Poppins Light" w:hAnsi="Poppins Light" w:cs="Poppins Light"/>
                <w:noProof/>
              </w:rPr>
              <w:t xml:space="preserve">  );</w:t>
            </w:r>
          </w:p>
          <w:p w14:paraId="7757CF9E" w14:textId="77777777" w:rsidR="003C5F83" w:rsidRPr="003C5F83" w:rsidRDefault="003C5F83" w:rsidP="003C5F83">
            <w:pPr>
              <w:rPr>
                <w:rFonts w:ascii="Poppins Light" w:hAnsi="Poppins Light" w:cs="Poppins Light"/>
                <w:noProof/>
              </w:rPr>
            </w:pPr>
            <w:r w:rsidRPr="003C5F83">
              <w:rPr>
                <w:rFonts w:ascii="Poppins Light" w:hAnsi="Poppins Light" w:cs="Poppins Light"/>
                <w:noProof/>
              </w:rPr>
              <w:t xml:space="preserve">  setTasks(newTasks);</w:t>
            </w:r>
          </w:p>
          <w:p w14:paraId="3E810BF0" w14:textId="7EC4E4F1" w:rsidR="003C5F83" w:rsidRDefault="003C5F83" w:rsidP="003C5F83">
            <w:pPr>
              <w:rPr>
                <w:rFonts w:ascii="Poppins Light" w:hAnsi="Poppins Light" w:cs="Poppins Light"/>
                <w:noProof/>
              </w:rPr>
            </w:pPr>
            <w:r w:rsidRPr="003C5F83">
              <w:rPr>
                <w:rFonts w:ascii="Poppins Light" w:hAnsi="Poppins Light" w:cs="Poppins Light"/>
                <w:noProof/>
              </w:rPr>
              <w:t>};</w:t>
            </w:r>
          </w:p>
          <w:p w14:paraId="49177564" w14:textId="77777777" w:rsidR="003C5F83" w:rsidRDefault="003C5F83" w:rsidP="003C5F83">
            <w:pPr>
              <w:rPr>
                <w:rFonts w:ascii="Poppins Light" w:hAnsi="Poppins Light" w:cs="Poppins Light"/>
                <w:noProof/>
              </w:rPr>
            </w:pPr>
          </w:p>
          <w:p w14:paraId="7C518BFA" w14:textId="77777777" w:rsidR="003C5F83" w:rsidRPr="003C5F83" w:rsidRDefault="003C5F83" w:rsidP="003C5F83">
            <w:pPr>
              <w:rPr>
                <w:rFonts w:ascii="Poppins Light" w:hAnsi="Poppins Light" w:cs="Poppins Light"/>
                <w:noProof/>
              </w:rPr>
            </w:pPr>
            <w:r w:rsidRPr="003C5F83">
              <w:rPr>
                <w:rFonts w:ascii="Poppins Light" w:hAnsi="Poppins Light" w:cs="Poppins Light"/>
                <w:b/>
                <w:bCs/>
                <w:noProof/>
              </w:rPr>
              <w:t>Removendo Tarefas:</w:t>
            </w:r>
          </w:p>
          <w:p w14:paraId="5F740335" w14:textId="77777777" w:rsidR="003C5F83" w:rsidRPr="003C5F83" w:rsidRDefault="003C5F83" w:rsidP="00691029">
            <w:pPr>
              <w:numPr>
                <w:ilvl w:val="0"/>
                <w:numId w:val="7"/>
              </w:numPr>
              <w:rPr>
                <w:rFonts w:ascii="Poppins Light" w:hAnsi="Poppins Light" w:cs="Poppins Light"/>
                <w:noProof/>
              </w:rPr>
            </w:pPr>
            <w:r w:rsidRPr="003C5F83">
              <w:rPr>
                <w:rFonts w:ascii="Poppins Light" w:hAnsi="Poppins Light" w:cs="Poppins Light"/>
                <w:noProof/>
              </w:rPr>
              <w:t>Crie uma função para remover tarefas:</w:t>
            </w:r>
          </w:p>
          <w:p w14:paraId="304E8962" w14:textId="77777777" w:rsidR="003C5F83" w:rsidRPr="003C5F83" w:rsidRDefault="003C5F83" w:rsidP="003C5F83">
            <w:pPr>
              <w:rPr>
                <w:rFonts w:ascii="Poppins Light" w:hAnsi="Poppins Light" w:cs="Poppins Light"/>
                <w:noProof/>
              </w:rPr>
            </w:pPr>
            <w:r w:rsidRPr="003C5F83">
              <w:rPr>
                <w:rFonts w:ascii="Poppins Light" w:hAnsi="Poppins Light" w:cs="Poppins Light"/>
                <w:noProof/>
              </w:rPr>
              <w:t>const removeTask = (index) =&gt; {</w:t>
            </w:r>
          </w:p>
          <w:p w14:paraId="4FF93989" w14:textId="77777777" w:rsidR="003C5F83" w:rsidRPr="003C5F83" w:rsidRDefault="003C5F83" w:rsidP="003C5F83">
            <w:pPr>
              <w:rPr>
                <w:rFonts w:ascii="Poppins Light" w:hAnsi="Poppins Light" w:cs="Poppins Light"/>
                <w:noProof/>
              </w:rPr>
            </w:pPr>
            <w:r w:rsidRPr="003C5F83">
              <w:rPr>
                <w:rFonts w:ascii="Poppins Light" w:hAnsi="Poppins Light" w:cs="Poppins Light"/>
                <w:noProof/>
              </w:rPr>
              <w:t xml:space="preserve">  const newTasks = tasks.filter((_, i) =&gt; i !== index);</w:t>
            </w:r>
          </w:p>
          <w:p w14:paraId="27211ACE" w14:textId="77777777" w:rsidR="003C5F83" w:rsidRPr="003C5F83" w:rsidRDefault="003C5F83" w:rsidP="003C5F83">
            <w:pPr>
              <w:rPr>
                <w:rFonts w:ascii="Poppins Light" w:hAnsi="Poppins Light" w:cs="Poppins Light"/>
                <w:noProof/>
              </w:rPr>
            </w:pPr>
            <w:r w:rsidRPr="003C5F83">
              <w:rPr>
                <w:rFonts w:ascii="Poppins Light" w:hAnsi="Poppins Light" w:cs="Poppins Light"/>
                <w:noProof/>
              </w:rPr>
              <w:t xml:space="preserve">  setTasks(newTasks);</w:t>
            </w:r>
          </w:p>
          <w:p w14:paraId="17B127EC" w14:textId="3C0E291A" w:rsidR="003C5F83" w:rsidRDefault="003C5F83" w:rsidP="003C5F83">
            <w:pPr>
              <w:rPr>
                <w:rFonts w:ascii="Poppins Light" w:hAnsi="Poppins Light" w:cs="Poppins Light"/>
                <w:noProof/>
              </w:rPr>
            </w:pPr>
            <w:r w:rsidRPr="003C5F83">
              <w:rPr>
                <w:rFonts w:ascii="Poppins Light" w:hAnsi="Poppins Light" w:cs="Poppins Light"/>
                <w:noProof/>
              </w:rPr>
              <w:t>};</w:t>
            </w:r>
          </w:p>
          <w:p w14:paraId="68F2FFE4" w14:textId="77777777" w:rsidR="00DD7356" w:rsidRDefault="00DD7356" w:rsidP="003C5F83">
            <w:pPr>
              <w:rPr>
                <w:rFonts w:ascii="Poppins Light" w:hAnsi="Poppins Light" w:cs="Poppins Light"/>
                <w:noProof/>
              </w:rPr>
            </w:pPr>
          </w:p>
          <w:p w14:paraId="04FF8FDD" w14:textId="77777777" w:rsidR="00DD7356" w:rsidRDefault="00DD7356" w:rsidP="003C5F83">
            <w:pPr>
              <w:rPr>
                <w:rFonts w:ascii="Poppins Light" w:hAnsi="Poppins Light" w:cs="Poppins Light"/>
                <w:noProof/>
              </w:rPr>
            </w:pPr>
          </w:p>
          <w:p w14:paraId="13796E38" w14:textId="77777777" w:rsidR="00DD7356" w:rsidRDefault="00DD7356" w:rsidP="003C5F83">
            <w:pPr>
              <w:rPr>
                <w:rFonts w:ascii="Poppins Light" w:hAnsi="Poppins Light" w:cs="Poppins Light"/>
                <w:noProof/>
              </w:rPr>
            </w:pPr>
          </w:p>
          <w:p w14:paraId="1EC21801" w14:textId="77777777" w:rsidR="003C5F83" w:rsidRDefault="003C5F83" w:rsidP="003C5F83">
            <w:pPr>
              <w:rPr>
                <w:rFonts w:ascii="Poppins Light" w:hAnsi="Poppins Light" w:cs="Poppins Light"/>
                <w:noProof/>
              </w:rPr>
            </w:pPr>
          </w:p>
          <w:p w14:paraId="00FE74F1" w14:textId="77777777" w:rsidR="003C5F83" w:rsidRPr="003C5F83" w:rsidRDefault="003C5F83" w:rsidP="003C5F83">
            <w:pPr>
              <w:rPr>
                <w:rFonts w:ascii="Poppins Light" w:hAnsi="Poppins Light" w:cs="Poppins Light"/>
                <w:b/>
                <w:bCs/>
                <w:noProof/>
              </w:rPr>
            </w:pPr>
            <w:r w:rsidRPr="003C5F83">
              <w:rPr>
                <w:rFonts w:ascii="Poppins Light" w:hAnsi="Poppins Light" w:cs="Poppins Light"/>
                <w:b/>
                <w:bCs/>
                <w:noProof/>
              </w:rPr>
              <w:t>3. Sincronizando com useEffect e localStorage</w:t>
            </w:r>
          </w:p>
          <w:p w14:paraId="3CD8E12C" w14:textId="77777777" w:rsidR="003C5F83" w:rsidRPr="003C5F83" w:rsidRDefault="003C5F83" w:rsidP="003C5F83">
            <w:pPr>
              <w:ind w:left="720"/>
              <w:rPr>
                <w:rFonts w:ascii="Poppins Light" w:hAnsi="Poppins Light" w:cs="Poppins Light"/>
                <w:noProof/>
              </w:rPr>
            </w:pPr>
            <w:r w:rsidRPr="003C5F83">
              <w:rPr>
                <w:rFonts w:ascii="Poppins Light" w:hAnsi="Poppins Light" w:cs="Poppins Light"/>
                <w:b/>
                <w:bCs/>
                <w:noProof/>
              </w:rPr>
              <w:t>Salvando Tarefas no Armazenamento Local:</w:t>
            </w:r>
          </w:p>
          <w:p w14:paraId="6743217C" w14:textId="77777777" w:rsidR="003C5F83" w:rsidRPr="003C5F83" w:rsidRDefault="003C5F83" w:rsidP="00691029">
            <w:pPr>
              <w:numPr>
                <w:ilvl w:val="1"/>
                <w:numId w:val="8"/>
              </w:numPr>
              <w:rPr>
                <w:rFonts w:ascii="Poppins Light" w:hAnsi="Poppins Light" w:cs="Poppins Light"/>
                <w:noProof/>
              </w:rPr>
            </w:pPr>
            <w:r w:rsidRPr="003C5F83">
              <w:rPr>
                <w:rFonts w:ascii="Poppins Light" w:hAnsi="Poppins Light" w:cs="Poppins Light"/>
                <w:noProof/>
              </w:rPr>
              <w:lastRenderedPageBreak/>
              <w:t>Use useEffect para salvar as tarefas sempre que elas forem atualizadas:</w:t>
            </w:r>
          </w:p>
          <w:p w14:paraId="33FF1630" w14:textId="77777777" w:rsidR="003C5F83" w:rsidRDefault="003C5F83" w:rsidP="003C5F83">
            <w:pPr>
              <w:rPr>
                <w:rFonts w:ascii="Poppins Light" w:hAnsi="Poppins Light" w:cs="Poppins Light"/>
                <w:noProof/>
              </w:rPr>
            </w:pPr>
          </w:p>
          <w:p w14:paraId="5C8F7E14" w14:textId="77777777" w:rsidR="003C5F83" w:rsidRPr="003C5F83" w:rsidRDefault="003C5F83" w:rsidP="003C5F83">
            <w:pPr>
              <w:rPr>
                <w:rFonts w:ascii="Poppins Light" w:hAnsi="Poppins Light" w:cs="Poppins Light"/>
                <w:noProof/>
              </w:rPr>
            </w:pPr>
            <w:r w:rsidRPr="003C5F83">
              <w:rPr>
                <w:rFonts w:ascii="Poppins Light" w:hAnsi="Poppins Light" w:cs="Poppins Light"/>
                <w:noProof/>
              </w:rPr>
              <w:t>useEffect(() =&gt; {</w:t>
            </w:r>
          </w:p>
          <w:p w14:paraId="07E4B091" w14:textId="77777777" w:rsidR="003C5F83" w:rsidRPr="003C5F83" w:rsidRDefault="003C5F83" w:rsidP="003C5F83">
            <w:pPr>
              <w:rPr>
                <w:rFonts w:ascii="Poppins Light" w:hAnsi="Poppins Light" w:cs="Poppins Light"/>
                <w:noProof/>
              </w:rPr>
            </w:pPr>
            <w:r w:rsidRPr="003C5F83">
              <w:rPr>
                <w:rFonts w:ascii="Poppins Light" w:hAnsi="Poppins Light" w:cs="Poppins Light"/>
                <w:noProof/>
              </w:rPr>
              <w:t xml:space="preserve">  localStorage.setItem('tasks', JSON.stringify(tasks));</w:t>
            </w:r>
          </w:p>
          <w:p w14:paraId="34C30749" w14:textId="6B566258" w:rsidR="003C5F83" w:rsidRDefault="003C5F83" w:rsidP="003C5F83">
            <w:pPr>
              <w:rPr>
                <w:rFonts w:ascii="Poppins Light" w:hAnsi="Poppins Light" w:cs="Poppins Light"/>
                <w:noProof/>
              </w:rPr>
            </w:pPr>
            <w:r w:rsidRPr="003C5F83">
              <w:rPr>
                <w:rFonts w:ascii="Poppins Light" w:hAnsi="Poppins Light" w:cs="Poppins Light"/>
                <w:noProof/>
              </w:rPr>
              <w:t>}, [tasks]);</w:t>
            </w:r>
          </w:p>
          <w:p w14:paraId="01A76E87" w14:textId="77777777" w:rsidR="003C5F83" w:rsidRDefault="003C5F83" w:rsidP="003C5F83">
            <w:pPr>
              <w:rPr>
                <w:rFonts w:ascii="Poppins Light" w:hAnsi="Poppins Light" w:cs="Poppins Light"/>
                <w:noProof/>
              </w:rPr>
            </w:pPr>
          </w:p>
          <w:p w14:paraId="68274040" w14:textId="77777777" w:rsidR="003C5F83" w:rsidRPr="003C5F83" w:rsidRDefault="003C5F83" w:rsidP="003C5F83">
            <w:pPr>
              <w:rPr>
                <w:rFonts w:ascii="Poppins Light" w:hAnsi="Poppins Light" w:cs="Poppins Light"/>
                <w:noProof/>
              </w:rPr>
            </w:pPr>
            <w:r w:rsidRPr="003C5F83">
              <w:rPr>
                <w:rFonts w:ascii="Poppins Light" w:hAnsi="Poppins Light" w:cs="Poppins Light"/>
                <w:b/>
                <w:bCs/>
                <w:noProof/>
              </w:rPr>
              <w:t>Carregando Tarefas do Armazenamento Local:</w:t>
            </w:r>
          </w:p>
          <w:p w14:paraId="44D8B3B6" w14:textId="77777777" w:rsidR="003C5F83" w:rsidRPr="003C5F83" w:rsidRDefault="003C5F83" w:rsidP="00691029">
            <w:pPr>
              <w:numPr>
                <w:ilvl w:val="0"/>
                <w:numId w:val="9"/>
              </w:numPr>
              <w:rPr>
                <w:rFonts w:ascii="Poppins Light" w:hAnsi="Poppins Light" w:cs="Poppins Light"/>
                <w:noProof/>
              </w:rPr>
            </w:pPr>
            <w:r w:rsidRPr="003C5F83">
              <w:rPr>
                <w:rFonts w:ascii="Poppins Light" w:hAnsi="Poppins Light" w:cs="Poppins Light"/>
                <w:noProof/>
              </w:rPr>
              <w:t>Use useEffect para carregar as tarefas ao iniciar a aplicação:</w:t>
            </w:r>
          </w:p>
          <w:p w14:paraId="29BCD8F3" w14:textId="77777777" w:rsidR="003C5F83" w:rsidRPr="003C5F83" w:rsidRDefault="003C5F83" w:rsidP="003C5F83">
            <w:pPr>
              <w:rPr>
                <w:rFonts w:ascii="Poppins Light" w:hAnsi="Poppins Light" w:cs="Poppins Light"/>
                <w:noProof/>
              </w:rPr>
            </w:pPr>
            <w:r w:rsidRPr="003C5F83">
              <w:rPr>
                <w:rFonts w:ascii="Poppins Light" w:hAnsi="Poppins Light" w:cs="Poppins Light"/>
                <w:noProof/>
              </w:rPr>
              <w:t>useEffect(() =&gt; {</w:t>
            </w:r>
          </w:p>
          <w:p w14:paraId="4CDBB539" w14:textId="77777777" w:rsidR="003C5F83" w:rsidRPr="003C5F83" w:rsidRDefault="003C5F83" w:rsidP="003C5F83">
            <w:pPr>
              <w:rPr>
                <w:rFonts w:ascii="Poppins Light" w:hAnsi="Poppins Light" w:cs="Poppins Light"/>
                <w:noProof/>
              </w:rPr>
            </w:pPr>
            <w:r w:rsidRPr="003C5F83">
              <w:rPr>
                <w:rFonts w:ascii="Poppins Light" w:hAnsi="Poppins Light" w:cs="Poppins Light"/>
                <w:noProof/>
              </w:rPr>
              <w:t xml:space="preserve">  const savedTasks = JSON.parse(localStorage.getItem('tasks'));</w:t>
            </w:r>
          </w:p>
          <w:p w14:paraId="23C42878" w14:textId="77777777" w:rsidR="003C5F83" w:rsidRPr="003C5F83" w:rsidRDefault="003C5F83" w:rsidP="003C5F83">
            <w:pPr>
              <w:rPr>
                <w:rFonts w:ascii="Poppins Light" w:hAnsi="Poppins Light" w:cs="Poppins Light"/>
                <w:noProof/>
              </w:rPr>
            </w:pPr>
            <w:r w:rsidRPr="003C5F83">
              <w:rPr>
                <w:rFonts w:ascii="Poppins Light" w:hAnsi="Poppins Light" w:cs="Poppins Light"/>
                <w:noProof/>
              </w:rPr>
              <w:t xml:space="preserve">  if (savedTasks) {</w:t>
            </w:r>
          </w:p>
          <w:p w14:paraId="3751587D" w14:textId="77777777" w:rsidR="003C5F83" w:rsidRPr="003C5F83" w:rsidRDefault="003C5F83" w:rsidP="003C5F83">
            <w:pPr>
              <w:rPr>
                <w:rFonts w:ascii="Poppins Light" w:hAnsi="Poppins Light" w:cs="Poppins Light"/>
                <w:noProof/>
              </w:rPr>
            </w:pPr>
            <w:r w:rsidRPr="003C5F83">
              <w:rPr>
                <w:rFonts w:ascii="Poppins Light" w:hAnsi="Poppins Light" w:cs="Poppins Light"/>
                <w:noProof/>
              </w:rPr>
              <w:t xml:space="preserve">    setTasks(savedTasks);</w:t>
            </w:r>
          </w:p>
          <w:p w14:paraId="46BC8588" w14:textId="77777777" w:rsidR="003C5F83" w:rsidRPr="003C5F83" w:rsidRDefault="003C5F83" w:rsidP="003C5F83">
            <w:pPr>
              <w:rPr>
                <w:rFonts w:ascii="Poppins Light" w:hAnsi="Poppins Light" w:cs="Poppins Light"/>
                <w:noProof/>
              </w:rPr>
            </w:pPr>
            <w:r w:rsidRPr="003C5F83">
              <w:rPr>
                <w:rFonts w:ascii="Poppins Light" w:hAnsi="Poppins Light" w:cs="Poppins Light"/>
                <w:noProof/>
              </w:rPr>
              <w:t xml:space="preserve">  }</w:t>
            </w:r>
          </w:p>
          <w:p w14:paraId="51D7ADDB" w14:textId="495B8F3E" w:rsidR="003C5F83" w:rsidRDefault="003C5F83" w:rsidP="003C5F83">
            <w:pPr>
              <w:rPr>
                <w:rFonts w:ascii="Poppins Light" w:hAnsi="Poppins Light" w:cs="Poppins Light"/>
                <w:noProof/>
              </w:rPr>
            </w:pPr>
            <w:r w:rsidRPr="003C5F83">
              <w:rPr>
                <w:rFonts w:ascii="Poppins Light" w:hAnsi="Poppins Light" w:cs="Poppins Light"/>
                <w:noProof/>
              </w:rPr>
              <w:t>}, []);</w:t>
            </w:r>
          </w:p>
          <w:p w14:paraId="1E41B8F8" w14:textId="77777777" w:rsidR="003C5F83" w:rsidRDefault="003C5F83" w:rsidP="003C5F83">
            <w:pPr>
              <w:rPr>
                <w:rFonts w:ascii="Poppins Light" w:hAnsi="Poppins Light" w:cs="Poppins Light"/>
                <w:noProof/>
              </w:rPr>
            </w:pPr>
          </w:p>
          <w:p w14:paraId="2ED337CF" w14:textId="77777777" w:rsidR="003C5F83" w:rsidRPr="003C5F83" w:rsidRDefault="003C5F83" w:rsidP="003C5F83">
            <w:pPr>
              <w:rPr>
                <w:rFonts w:ascii="Poppins Light" w:hAnsi="Poppins Light" w:cs="Poppins Light"/>
                <w:b/>
                <w:bCs/>
                <w:noProof/>
              </w:rPr>
            </w:pPr>
            <w:r w:rsidRPr="003C5F83">
              <w:rPr>
                <w:rFonts w:ascii="Poppins Light" w:hAnsi="Poppins Light" w:cs="Poppins Light"/>
                <w:b/>
                <w:bCs/>
                <w:noProof/>
              </w:rPr>
              <w:t>4. Renderizando a Lista de Tarefas</w:t>
            </w:r>
          </w:p>
          <w:p w14:paraId="7810CF2C" w14:textId="0F98DCDA" w:rsidR="003C5F83" w:rsidRPr="003C5F83" w:rsidRDefault="003C5F83" w:rsidP="00691029">
            <w:pPr>
              <w:numPr>
                <w:ilvl w:val="0"/>
                <w:numId w:val="10"/>
              </w:numPr>
              <w:rPr>
                <w:rFonts w:ascii="Poppins Light" w:hAnsi="Poppins Light" w:cs="Poppins Light"/>
                <w:noProof/>
              </w:rPr>
            </w:pPr>
            <w:r w:rsidRPr="003C5F83">
              <w:rPr>
                <w:rFonts w:ascii="Poppins Light" w:hAnsi="Poppins Light" w:cs="Poppins Light"/>
                <w:b/>
                <w:bCs/>
                <w:noProof/>
              </w:rPr>
              <w:t xml:space="preserve">Renderize as </w:t>
            </w:r>
            <w:r w:rsidR="00B0505C">
              <w:rPr>
                <w:rFonts w:ascii="Poppins Light" w:hAnsi="Poppins Light" w:cs="Poppins Light"/>
                <w:b/>
                <w:bCs/>
                <w:noProof/>
              </w:rPr>
              <w:t>T</w:t>
            </w:r>
            <w:r w:rsidRPr="003C5F83">
              <w:rPr>
                <w:rFonts w:ascii="Poppins Light" w:hAnsi="Poppins Light" w:cs="Poppins Light"/>
                <w:b/>
                <w:bCs/>
                <w:noProof/>
              </w:rPr>
              <w:t xml:space="preserve">arefas na </w:t>
            </w:r>
            <w:r w:rsidR="00B0505C">
              <w:rPr>
                <w:rFonts w:ascii="Poppins Light" w:hAnsi="Poppins Light" w:cs="Poppins Light"/>
                <w:b/>
                <w:bCs/>
                <w:noProof/>
              </w:rPr>
              <w:t>T</w:t>
            </w:r>
            <w:r w:rsidRPr="003C5F83">
              <w:rPr>
                <w:rFonts w:ascii="Poppins Light" w:hAnsi="Poppins Light" w:cs="Poppins Light"/>
                <w:b/>
                <w:bCs/>
                <w:noProof/>
              </w:rPr>
              <w:t>ela:</w:t>
            </w:r>
          </w:p>
          <w:p w14:paraId="37E8B60F" w14:textId="77777777" w:rsidR="003C5F83" w:rsidRPr="003C5F83" w:rsidRDefault="003C5F83" w:rsidP="00691029">
            <w:pPr>
              <w:numPr>
                <w:ilvl w:val="1"/>
                <w:numId w:val="10"/>
              </w:numPr>
              <w:rPr>
                <w:rFonts w:ascii="Poppins Light" w:hAnsi="Poppins Light" w:cs="Poppins Light"/>
                <w:noProof/>
              </w:rPr>
            </w:pPr>
            <w:r w:rsidRPr="003C5F83">
              <w:rPr>
                <w:rFonts w:ascii="Poppins Light" w:hAnsi="Poppins Light" w:cs="Poppins Light"/>
                <w:noProof/>
              </w:rPr>
              <w:t>No App.js, adicione a seguinte lógica de renderização:</w:t>
            </w:r>
          </w:p>
          <w:p w14:paraId="2CAC9EA6" w14:textId="77777777" w:rsidR="003C5F83" w:rsidRPr="003C5F83" w:rsidRDefault="003C5F83" w:rsidP="003C5F83">
            <w:pPr>
              <w:rPr>
                <w:rFonts w:ascii="Poppins Light" w:hAnsi="Poppins Light" w:cs="Poppins Light"/>
                <w:noProof/>
              </w:rPr>
            </w:pPr>
            <w:r w:rsidRPr="003C5F83">
              <w:rPr>
                <w:rFonts w:ascii="Poppins Light" w:hAnsi="Poppins Light" w:cs="Poppins Light"/>
                <w:noProof/>
              </w:rPr>
              <w:t>return (</w:t>
            </w:r>
          </w:p>
          <w:p w14:paraId="754F0551" w14:textId="77777777" w:rsidR="003C5F83" w:rsidRPr="003C5F83" w:rsidRDefault="003C5F83" w:rsidP="003C5F83">
            <w:pPr>
              <w:rPr>
                <w:rFonts w:ascii="Poppins Light" w:hAnsi="Poppins Light" w:cs="Poppins Light"/>
                <w:noProof/>
              </w:rPr>
            </w:pPr>
            <w:r w:rsidRPr="003C5F83">
              <w:rPr>
                <w:rFonts w:ascii="Poppins Light" w:hAnsi="Poppins Light" w:cs="Poppins Light"/>
                <w:noProof/>
              </w:rPr>
              <w:t xml:space="preserve">  &lt;div className="App"&gt;</w:t>
            </w:r>
          </w:p>
          <w:p w14:paraId="738BEB69" w14:textId="77777777" w:rsidR="003C5F83" w:rsidRPr="003C5F83" w:rsidRDefault="003C5F83" w:rsidP="003C5F83">
            <w:pPr>
              <w:rPr>
                <w:rFonts w:ascii="Poppins Light" w:hAnsi="Poppins Light" w:cs="Poppins Light"/>
                <w:noProof/>
              </w:rPr>
            </w:pPr>
            <w:r w:rsidRPr="003C5F83">
              <w:rPr>
                <w:rFonts w:ascii="Poppins Light" w:hAnsi="Poppins Light" w:cs="Poppins Light"/>
                <w:noProof/>
              </w:rPr>
              <w:t xml:space="preserve">    &lt;h1&gt;To-Do List&lt;/h1&gt;</w:t>
            </w:r>
          </w:p>
          <w:p w14:paraId="59D30611" w14:textId="77777777" w:rsidR="003C5F83" w:rsidRPr="003C5F83" w:rsidRDefault="003C5F83" w:rsidP="003C5F83">
            <w:pPr>
              <w:rPr>
                <w:rFonts w:ascii="Poppins Light" w:hAnsi="Poppins Light" w:cs="Poppins Light"/>
                <w:noProof/>
              </w:rPr>
            </w:pPr>
            <w:r w:rsidRPr="003C5F83">
              <w:rPr>
                <w:rFonts w:ascii="Poppins Light" w:hAnsi="Poppins Light" w:cs="Poppins Light"/>
                <w:noProof/>
              </w:rPr>
              <w:t xml:space="preserve">    &lt;input </w:t>
            </w:r>
          </w:p>
          <w:p w14:paraId="0F9C9BD0" w14:textId="77777777" w:rsidR="003C5F83" w:rsidRPr="003C5F83" w:rsidRDefault="003C5F83" w:rsidP="003C5F83">
            <w:pPr>
              <w:rPr>
                <w:rFonts w:ascii="Poppins Light" w:hAnsi="Poppins Light" w:cs="Poppins Light"/>
                <w:noProof/>
              </w:rPr>
            </w:pPr>
            <w:r w:rsidRPr="003C5F83">
              <w:rPr>
                <w:rFonts w:ascii="Poppins Light" w:hAnsi="Poppins Light" w:cs="Poppins Light"/>
                <w:noProof/>
              </w:rPr>
              <w:t xml:space="preserve">      type="text" </w:t>
            </w:r>
          </w:p>
          <w:p w14:paraId="061221AE" w14:textId="77777777" w:rsidR="003C5F83" w:rsidRPr="003C5F83" w:rsidRDefault="003C5F83" w:rsidP="003C5F83">
            <w:pPr>
              <w:rPr>
                <w:rFonts w:ascii="Poppins Light" w:hAnsi="Poppins Light" w:cs="Poppins Light"/>
                <w:noProof/>
              </w:rPr>
            </w:pPr>
            <w:r w:rsidRPr="003C5F83">
              <w:rPr>
                <w:rFonts w:ascii="Poppins Light" w:hAnsi="Poppins Light" w:cs="Poppins Light"/>
                <w:noProof/>
              </w:rPr>
              <w:t xml:space="preserve">      value={input} </w:t>
            </w:r>
          </w:p>
          <w:p w14:paraId="00A2BCA6" w14:textId="77777777" w:rsidR="003C5F83" w:rsidRPr="003C5F83" w:rsidRDefault="003C5F83" w:rsidP="003C5F83">
            <w:pPr>
              <w:rPr>
                <w:rFonts w:ascii="Poppins Light" w:hAnsi="Poppins Light" w:cs="Poppins Light"/>
                <w:noProof/>
              </w:rPr>
            </w:pPr>
            <w:r w:rsidRPr="003C5F83">
              <w:rPr>
                <w:rFonts w:ascii="Poppins Light" w:hAnsi="Poppins Light" w:cs="Poppins Light"/>
                <w:noProof/>
              </w:rPr>
              <w:t xml:space="preserve">      onChange={(e) =&gt; setInput(e.target.value)} </w:t>
            </w:r>
          </w:p>
          <w:p w14:paraId="7E2BD4C3" w14:textId="77777777" w:rsidR="003C5F83" w:rsidRPr="003C5F83" w:rsidRDefault="003C5F83" w:rsidP="003C5F83">
            <w:pPr>
              <w:rPr>
                <w:rFonts w:ascii="Poppins Light" w:hAnsi="Poppins Light" w:cs="Poppins Light"/>
                <w:noProof/>
              </w:rPr>
            </w:pPr>
            <w:r w:rsidRPr="003C5F83">
              <w:rPr>
                <w:rFonts w:ascii="Poppins Light" w:hAnsi="Poppins Light" w:cs="Poppins Light"/>
                <w:noProof/>
              </w:rPr>
              <w:t xml:space="preserve">      placeholder="Nova tarefa" </w:t>
            </w:r>
          </w:p>
          <w:p w14:paraId="728E4056" w14:textId="77777777" w:rsidR="003C5F83" w:rsidRPr="003C5F83" w:rsidRDefault="003C5F83" w:rsidP="003C5F83">
            <w:pPr>
              <w:rPr>
                <w:rFonts w:ascii="Poppins Light" w:hAnsi="Poppins Light" w:cs="Poppins Light"/>
                <w:noProof/>
              </w:rPr>
            </w:pPr>
            <w:r w:rsidRPr="003C5F83">
              <w:rPr>
                <w:rFonts w:ascii="Poppins Light" w:hAnsi="Poppins Light" w:cs="Poppins Light"/>
                <w:noProof/>
              </w:rPr>
              <w:t xml:space="preserve">    /&gt;</w:t>
            </w:r>
          </w:p>
          <w:p w14:paraId="56472697" w14:textId="77777777" w:rsidR="003C5F83" w:rsidRPr="003C5F83" w:rsidRDefault="003C5F83" w:rsidP="003C5F83">
            <w:pPr>
              <w:rPr>
                <w:rFonts w:ascii="Poppins Light" w:hAnsi="Poppins Light" w:cs="Poppins Light"/>
                <w:noProof/>
              </w:rPr>
            </w:pPr>
            <w:r w:rsidRPr="003C5F83">
              <w:rPr>
                <w:rFonts w:ascii="Poppins Light" w:hAnsi="Poppins Light" w:cs="Poppins Light"/>
                <w:noProof/>
              </w:rPr>
              <w:t xml:space="preserve">    &lt;button onClick={addTask}&gt;Adicionar&lt;/button&gt;</w:t>
            </w:r>
          </w:p>
          <w:p w14:paraId="02A058BC" w14:textId="77777777" w:rsidR="003C5F83" w:rsidRPr="003C5F83" w:rsidRDefault="003C5F83" w:rsidP="003C5F83">
            <w:pPr>
              <w:rPr>
                <w:rFonts w:ascii="Poppins Light" w:hAnsi="Poppins Light" w:cs="Poppins Light"/>
                <w:noProof/>
              </w:rPr>
            </w:pPr>
            <w:r w:rsidRPr="003C5F83">
              <w:rPr>
                <w:rFonts w:ascii="Poppins Light" w:hAnsi="Poppins Light" w:cs="Poppins Light"/>
                <w:noProof/>
              </w:rPr>
              <w:t xml:space="preserve">    &lt;ul&gt;</w:t>
            </w:r>
          </w:p>
          <w:p w14:paraId="5C78CAA9" w14:textId="77777777" w:rsidR="003C5F83" w:rsidRPr="003C5F83" w:rsidRDefault="003C5F83" w:rsidP="003C5F83">
            <w:pPr>
              <w:rPr>
                <w:rFonts w:ascii="Poppins Light" w:hAnsi="Poppins Light" w:cs="Poppins Light"/>
                <w:noProof/>
              </w:rPr>
            </w:pPr>
            <w:r w:rsidRPr="003C5F83">
              <w:rPr>
                <w:rFonts w:ascii="Poppins Light" w:hAnsi="Poppins Light" w:cs="Poppins Light"/>
                <w:noProof/>
              </w:rPr>
              <w:t xml:space="preserve">      {tasks.map((task, index) =&gt; (</w:t>
            </w:r>
          </w:p>
          <w:p w14:paraId="21038F3D" w14:textId="77777777" w:rsidR="003C5F83" w:rsidRPr="003C5F83" w:rsidRDefault="003C5F83" w:rsidP="003C5F83">
            <w:pPr>
              <w:rPr>
                <w:rFonts w:ascii="Poppins Light" w:hAnsi="Poppins Light" w:cs="Poppins Light"/>
                <w:noProof/>
              </w:rPr>
            </w:pPr>
            <w:r w:rsidRPr="003C5F83">
              <w:rPr>
                <w:rFonts w:ascii="Poppins Light" w:hAnsi="Poppins Light" w:cs="Poppins Light"/>
                <w:noProof/>
              </w:rPr>
              <w:t xml:space="preserve">        &lt;li key={index} className="todo-item"&gt;</w:t>
            </w:r>
          </w:p>
          <w:p w14:paraId="209AD979" w14:textId="77777777" w:rsidR="003C5F83" w:rsidRPr="003C5F83" w:rsidRDefault="003C5F83" w:rsidP="003C5F83">
            <w:pPr>
              <w:rPr>
                <w:rFonts w:ascii="Poppins Light" w:hAnsi="Poppins Light" w:cs="Poppins Light"/>
                <w:noProof/>
              </w:rPr>
            </w:pPr>
            <w:r w:rsidRPr="003C5F83">
              <w:rPr>
                <w:rFonts w:ascii="Poppins Light" w:hAnsi="Poppins Light" w:cs="Poppins Light"/>
                <w:noProof/>
              </w:rPr>
              <w:t xml:space="preserve">          &lt;span </w:t>
            </w:r>
          </w:p>
          <w:p w14:paraId="6F95C747" w14:textId="77777777" w:rsidR="003C5F83" w:rsidRPr="003C5F83" w:rsidRDefault="003C5F83" w:rsidP="003C5F83">
            <w:pPr>
              <w:rPr>
                <w:rFonts w:ascii="Poppins Light" w:hAnsi="Poppins Light" w:cs="Poppins Light"/>
                <w:noProof/>
              </w:rPr>
            </w:pPr>
            <w:r w:rsidRPr="003C5F83">
              <w:rPr>
                <w:rFonts w:ascii="Poppins Light" w:hAnsi="Poppins Light" w:cs="Poppins Light"/>
                <w:noProof/>
              </w:rPr>
              <w:t xml:space="preserve">            className={task.completed ? 'completed' : ''} </w:t>
            </w:r>
          </w:p>
          <w:p w14:paraId="600AE434" w14:textId="77777777" w:rsidR="003C5F83" w:rsidRPr="003C5F83" w:rsidRDefault="003C5F83" w:rsidP="003C5F83">
            <w:pPr>
              <w:rPr>
                <w:rFonts w:ascii="Poppins Light" w:hAnsi="Poppins Light" w:cs="Poppins Light"/>
                <w:noProof/>
              </w:rPr>
            </w:pPr>
            <w:r w:rsidRPr="003C5F83">
              <w:rPr>
                <w:rFonts w:ascii="Poppins Light" w:hAnsi="Poppins Light" w:cs="Poppins Light"/>
                <w:noProof/>
              </w:rPr>
              <w:t xml:space="preserve">            onClick={() =&gt; toggleComplete(index)}</w:t>
            </w:r>
          </w:p>
          <w:p w14:paraId="1CE19102" w14:textId="77777777" w:rsidR="003C5F83" w:rsidRPr="003C5F83" w:rsidRDefault="003C5F83" w:rsidP="003C5F83">
            <w:pPr>
              <w:rPr>
                <w:rFonts w:ascii="Poppins Light" w:hAnsi="Poppins Light" w:cs="Poppins Light"/>
                <w:noProof/>
              </w:rPr>
            </w:pPr>
            <w:r w:rsidRPr="003C5F83">
              <w:rPr>
                <w:rFonts w:ascii="Poppins Light" w:hAnsi="Poppins Light" w:cs="Poppins Light"/>
                <w:noProof/>
              </w:rPr>
              <w:t xml:space="preserve">          &gt;</w:t>
            </w:r>
          </w:p>
          <w:p w14:paraId="1484C5B5" w14:textId="77777777" w:rsidR="003C5F83" w:rsidRPr="003C5F83" w:rsidRDefault="003C5F83" w:rsidP="003C5F83">
            <w:pPr>
              <w:rPr>
                <w:rFonts w:ascii="Poppins Light" w:hAnsi="Poppins Light" w:cs="Poppins Light"/>
                <w:noProof/>
              </w:rPr>
            </w:pPr>
            <w:r w:rsidRPr="003C5F83">
              <w:rPr>
                <w:rFonts w:ascii="Poppins Light" w:hAnsi="Poppins Light" w:cs="Poppins Light"/>
                <w:noProof/>
              </w:rPr>
              <w:t xml:space="preserve">            {task.text}</w:t>
            </w:r>
          </w:p>
          <w:p w14:paraId="44A16B46" w14:textId="77777777" w:rsidR="003C5F83" w:rsidRPr="003C5F83" w:rsidRDefault="003C5F83" w:rsidP="003C5F83">
            <w:pPr>
              <w:rPr>
                <w:rFonts w:ascii="Poppins Light" w:hAnsi="Poppins Light" w:cs="Poppins Light"/>
                <w:noProof/>
              </w:rPr>
            </w:pPr>
            <w:r w:rsidRPr="003C5F83">
              <w:rPr>
                <w:rFonts w:ascii="Poppins Light" w:hAnsi="Poppins Light" w:cs="Poppins Light"/>
                <w:noProof/>
              </w:rPr>
              <w:lastRenderedPageBreak/>
              <w:t xml:space="preserve">          &lt;/span&gt;</w:t>
            </w:r>
          </w:p>
          <w:p w14:paraId="7F9D30F2" w14:textId="77777777" w:rsidR="003C5F83" w:rsidRPr="003C5F83" w:rsidRDefault="003C5F83" w:rsidP="003C5F83">
            <w:pPr>
              <w:rPr>
                <w:rFonts w:ascii="Poppins Light" w:hAnsi="Poppins Light" w:cs="Poppins Light"/>
                <w:noProof/>
              </w:rPr>
            </w:pPr>
            <w:r w:rsidRPr="003C5F83">
              <w:rPr>
                <w:rFonts w:ascii="Poppins Light" w:hAnsi="Poppins Light" w:cs="Poppins Light"/>
                <w:noProof/>
              </w:rPr>
              <w:t xml:space="preserve">          &lt;button onClick={() =&gt; removeTask(index)}&gt;Remover&lt;/button&gt;</w:t>
            </w:r>
          </w:p>
          <w:p w14:paraId="4C6BAFEC" w14:textId="77777777" w:rsidR="003C5F83" w:rsidRPr="003C5F83" w:rsidRDefault="003C5F83" w:rsidP="003C5F83">
            <w:pPr>
              <w:rPr>
                <w:rFonts w:ascii="Poppins Light" w:hAnsi="Poppins Light" w:cs="Poppins Light"/>
                <w:noProof/>
              </w:rPr>
            </w:pPr>
            <w:r w:rsidRPr="003C5F83">
              <w:rPr>
                <w:rFonts w:ascii="Poppins Light" w:hAnsi="Poppins Light" w:cs="Poppins Light"/>
                <w:noProof/>
              </w:rPr>
              <w:t xml:space="preserve">        &lt;/li&gt;</w:t>
            </w:r>
          </w:p>
          <w:p w14:paraId="5A48BBE3" w14:textId="77777777" w:rsidR="003C5F83" w:rsidRPr="003C5F83" w:rsidRDefault="003C5F83" w:rsidP="003C5F83">
            <w:pPr>
              <w:rPr>
                <w:rFonts w:ascii="Poppins Light" w:hAnsi="Poppins Light" w:cs="Poppins Light"/>
                <w:noProof/>
              </w:rPr>
            </w:pPr>
            <w:r w:rsidRPr="003C5F83">
              <w:rPr>
                <w:rFonts w:ascii="Poppins Light" w:hAnsi="Poppins Light" w:cs="Poppins Light"/>
                <w:noProof/>
              </w:rPr>
              <w:t xml:space="preserve">      ))}</w:t>
            </w:r>
          </w:p>
          <w:p w14:paraId="335CD46C" w14:textId="77777777" w:rsidR="003C5F83" w:rsidRPr="003C5F83" w:rsidRDefault="003C5F83" w:rsidP="003C5F83">
            <w:pPr>
              <w:rPr>
                <w:rFonts w:ascii="Poppins Light" w:hAnsi="Poppins Light" w:cs="Poppins Light"/>
                <w:noProof/>
              </w:rPr>
            </w:pPr>
            <w:r w:rsidRPr="003C5F83">
              <w:rPr>
                <w:rFonts w:ascii="Poppins Light" w:hAnsi="Poppins Light" w:cs="Poppins Light"/>
                <w:noProof/>
              </w:rPr>
              <w:t xml:space="preserve">    &lt;/ul&gt;</w:t>
            </w:r>
          </w:p>
          <w:p w14:paraId="0B4E0EBA" w14:textId="77777777" w:rsidR="003C5F83" w:rsidRPr="003C5F83" w:rsidRDefault="003C5F83" w:rsidP="003C5F83">
            <w:pPr>
              <w:rPr>
                <w:rFonts w:ascii="Poppins Light" w:hAnsi="Poppins Light" w:cs="Poppins Light"/>
                <w:noProof/>
              </w:rPr>
            </w:pPr>
            <w:r w:rsidRPr="003C5F83">
              <w:rPr>
                <w:rFonts w:ascii="Poppins Light" w:hAnsi="Poppins Light" w:cs="Poppins Light"/>
                <w:noProof/>
              </w:rPr>
              <w:t xml:space="preserve">  &lt;/div&gt;</w:t>
            </w:r>
          </w:p>
          <w:p w14:paraId="7200CDE3" w14:textId="4C97A0BB" w:rsidR="003C5F83" w:rsidRDefault="003C5F83" w:rsidP="003C5F83">
            <w:pPr>
              <w:rPr>
                <w:rFonts w:ascii="Poppins Light" w:hAnsi="Poppins Light" w:cs="Poppins Light"/>
                <w:noProof/>
              </w:rPr>
            </w:pPr>
            <w:r w:rsidRPr="003C5F83">
              <w:rPr>
                <w:rFonts w:ascii="Poppins Light" w:hAnsi="Poppins Light" w:cs="Poppins Light"/>
                <w:noProof/>
              </w:rPr>
              <w:t>);</w:t>
            </w:r>
          </w:p>
          <w:p w14:paraId="7C22396E" w14:textId="77777777" w:rsidR="003C5F83" w:rsidRDefault="003C5F83" w:rsidP="003C5F83">
            <w:pPr>
              <w:rPr>
                <w:rFonts w:ascii="Poppins Light" w:hAnsi="Poppins Light" w:cs="Poppins Light"/>
                <w:noProof/>
              </w:rPr>
            </w:pPr>
          </w:p>
          <w:p w14:paraId="6546CC3F" w14:textId="66514500" w:rsidR="2B7D4859" w:rsidRDefault="2B7D4859" w:rsidP="5650C911">
            <w:pPr>
              <w:rPr>
                <w:rFonts w:ascii="Poppins Light" w:hAnsi="Poppins Light" w:cs="Poppins Light"/>
                <w:noProof/>
              </w:rPr>
            </w:pPr>
            <w:r w:rsidRPr="5650C911">
              <w:rPr>
                <w:rFonts w:ascii="Poppins Light" w:hAnsi="Poppins Light" w:cs="Poppins Light"/>
                <w:noProof/>
              </w:rPr>
              <w:t>Registre no AVA suas percepções em relação ao código desenvolvido e quais foram os principais desafios encontrados durante o desenvolvimento dessas funcionalidades.</w:t>
            </w:r>
          </w:p>
          <w:p w14:paraId="0A1B410B" w14:textId="7D561140" w:rsidR="006B2F0C" w:rsidRPr="006B2F0C" w:rsidRDefault="006B2F0C" w:rsidP="006B2F0C">
            <w:pPr>
              <w:pStyle w:val="NormalWeb"/>
              <w:rPr>
                <w:rFonts w:asciiTheme="minorHAnsi" w:hAnsiTheme="minorHAnsi" w:cstheme="minorHAnsi"/>
              </w:rPr>
            </w:pPr>
            <w:r w:rsidRPr="006B2F0C">
              <w:rPr>
                <w:rFonts w:asciiTheme="minorHAnsi" w:hAnsiTheme="minorHAnsi" w:cstheme="minorHAnsi"/>
              </w:rPr>
              <w:t xml:space="preserve">O código é bom em usar os </w:t>
            </w:r>
            <w:proofErr w:type="spellStart"/>
            <w:r w:rsidRPr="006B2F0C">
              <w:rPr>
                <w:rFonts w:asciiTheme="minorHAnsi" w:hAnsiTheme="minorHAnsi" w:cstheme="minorHAnsi"/>
              </w:rPr>
              <w:t>hooks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6B2F0C">
              <w:rPr>
                <w:rStyle w:val="CdigoHTML"/>
                <w:rFonts w:asciiTheme="minorHAnsi" w:hAnsiTheme="minorHAnsi" w:cstheme="minorHAnsi"/>
                <w:sz w:val="24"/>
                <w:szCs w:val="24"/>
              </w:rPr>
              <w:t>useState</w:t>
            </w:r>
            <w:proofErr w:type="spellEnd"/>
            <w:r w:rsidRPr="006B2F0C">
              <w:rPr>
                <w:rFonts w:asciiTheme="minorHAnsi" w:hAnsiTheme="minorHAnsi" w:cstheme="minorHAnsi"/>
              </w:rPr>
              <w:t xml:space="preserve"> e </w:t>
            </w:r>
            <w:proofErr w:type="spellStart"/>
            <w:r w:rsidRPr="006B2F0C">
              <w:rPr>
                <w:rStyle w:val="CdigoHTML"/>
                <w:rFonts w:asciiTheme="minorHAnsi" w:hAnsiTheme="minorHAnsi" w:cstheme="minorHAnsi"/>
                <w:sz w:val="24"/>
                <w:szCs w:val="24"/>
              </w:rPr>
              <w:t>useEffect</w:t>
            </w:r>
            <w:proofErr w:type="spellEnd"/>
            <w:r w:rsidRPr="006B2F0C">
              <w:rPr>
                <w:rFonts w:asciiTheme="minorHAnsi" w:hAnsiTheme="minorHAnsi" w:cstheme="minorHAnsi"/>
              </w:rPr>
              <w:t xml:space="preserve"> </w:t>
            </w:r>
            <w:proofErr w:type="gramStart"/>
            <w:r w:rsidRPr="006B2F0C">
              <w:rPr>
                <w:rFonts w:asciiTheme="minorHAnsi" w:hAnsiTheme="minorHAnsi" w:cstheme="minorHAnsi"/>
              </w:rPr>
              <w:t>pra</w:t>
            </w:r>
            <w:proofErr w:type="gramEnd"/>
            <w:r w:rsidRPr="006B2F0C">
              <w:rPr>
                <w:rFonts w:asciiTheme="minorHAnsi" w:hAnsiTheme="minorHAnsi" w:cstheme="minorHAnsi"/>
              </w:rPr>
              <w:t xml:space="preserve"> controlar as tarefas e salvar no navegador. A organização também é </w:t>
            </w:r>
            <w:r>
              <w:rPr>
                <w:rFonts w:asciiTheme="minorHAnsi" w:hAnsiTheme="minorHAnsi" w:cstheme="minorHAnsi"/>
              </w:rPr>
              <w:t>boa</w:t>
            </w:r>
            <w:r w:rsidRPr="006B2F0C">
              <w:rPr>
                <w:rFonts w:asciiTheme="minorHAnsi" w:hAnsiTheme="minorHAnsi" w:cstheme="minorHAnsi"/>
              </w:rPr>
              <w:t xml:space="preserve">, tudo dentro do componente </w:t>
            </w:r>
            <w:r w:rsidRPr="006B2F0C">
              <w:rPr>
                <w:rStyle w:val="CdigoHTML"/>
                <w:rFonts w:asciiTheme="minorHAnsi" w:hAnsiTheme="minorHAnsi" w:cstheme="minorHAnsi"/>
                <w:sz w:val="24"/>
                <w:szCs w:val="24"/>
              </w:rPr>
              <w:t>App</w:t>
            </w:r>
            <w:r w:rsidRPr="006B2F0C">
              <w:rPr>
                <w:rFonts w:asciiTheme="minorHAnsi" w:hAnsiTheme="minorHAnsi" w:cstheme="minorHAnsi"/>
              </w:rPr>
              <w:t xml:space="preserve">. Ele lida bem com as tarefas e mexe com a página de um jeito eficiente. </w:t>
            </w:r>
            <w:r w:rsidRPr="006B2F0C">
              <w:rPr>
                <w:rStyle w:val="button-container"/>
                <w:rFonts w:asciiTheme="minorHAnsi" w:hAnsiTheme="minorHAnsi" w:cstheme="minorHAnsi"/>
              </w:rPr>
              <w:t xml:space="preserve">  </w:t>
            </w:r>
          </w:p>
          <w:p w14:paraId="24E5AB85" w14:textId="77777777" w:rsidR="006B2F0C" w:rsidRDefault="006B2F0C" w:rsidP="006B2F0C">
            <w:pPr>
              <w:pStyle w:val="NormalWeb"/>
              <w:rPr>
                <w:rFonts w:asciiTheme="minorHAnsi" w:hAnsiTheme="minorHAnsi" w:cstheme="minorHAnsi"/>
              </w:rPr>
            </w:pPr>
            <w:r w:rsidRPr="006B2F0C">
              <w:rPr>
                <w:rFonts w:asciiTheme="minorHAnsi" w:hAnsiTheme="minorHAnsi" w:cstheme="minorHAnsi"/>
              </w:rPr>
              <w:t xml:space="preserve">Mas tem </w:t>
            </w:r>
            <w:r>
              <w:rPr>
                <w:rFonts w:asciiTheme="minorHAnsi" w:hAnsiTheme="minorHAnsi" w:cstheme="minorHAnsi"/>
              </w:rPr>
              <w:t>umas coisas chatas como</w:t>
            </w:r>
            <w:r w:rsidRPr="006B2F0C">
              <w:rPr>
                <w:rFonts w:asciiTheme="minorHAnsi" w:hAnsiTheme="minorHAnsi" w:cstheme="minorHAnsi"/>
              </w:rPr>
              <w:t xml:space="preserve"> controlar as tarefas e salvar no navegador dá trabalho, mexer com os eventos</w:t>
            </w:r>
            <w:r>
              <w:rPr>
                <w:rFonts w:asciiTheme="minorHAnsi" w:hAnsiTheme="minorHAnsi" w:cstheme="minorHAnsi"/>
              </w:rPr>
              <w:t xml:space="preserve"> é </w:t>
            </w:r>
            <w:r w:rsidRPr="006B2F0C">
              <w:rPr>
                <w:rFonts w:asciiTheme="minorHAnsi" w:hAnsiTheme="minorHAnsi" w:cstheme="minorHAnsi"/>
              </w:rPr>
              <w:t xml:space="preserve">complicado, estilizar as tarefas dependendo se estão feitas ou não é difícil </w:t>
            </w:r>
            <w:proofErr w:type="gramStart"/>
            <w:r w:rsidRPr="006B2F0C">
              <w:rPr>
                <w:rFonts w:asciiTheme="minorHAnsi" w:hAnsiTheme="minorHAnsi" w:cstheme="minorHAnsi"/>
              </w:rPr>
              <w:t>pra</w:t>
            </w:r>
            <w:proofErr w:type="gramEnd"/>
            <w:r w:rsidRPr="006B2F0C">
              <w:rPr>
                <w:rFonts w:asciiTheme="minorHAnsi" w:hAnsiTheme="minorHAnsi" w:cstheme="minorHAnsi"/>
              </w:rPr>
              <w:t xml:space="preserve"> iniciante, e deixar a página rápida com muita tarefa </w:t>
            </w:r>
            <w:r>
              <w:rPr>
                <w:rFonts w:asciiTheme="minorHAnsi" w:hAnsiTheme="minorHAnsi" w:cstheme="minorHAnsi"/>
              </w:rPr>
              <w:t>é chato.</w:t>
            </w:r>
          </w:p>
          <w:p w14:paraId="062A7AAD" w14:textId="28E9FBF7" w:rsidR="006B2F0C" w:rsidRPr="006B2F0C" w:rsidRDefault="006B2F0C" w:rsidP="006B2F0C">
            <w:pPr>
              <w:pStyle w:val="NormalWeb"/>
              <w:rPr>
                <w:rStyle w:val="Hyperlink"/>
                <w:rFonts w:asciiTheme="minorHAnsi" w:hAnsiTheme="minorHAnsi" w:cstheme="minorHAnsi"/>
                <w:color w:val="auto"/>
                <w:u w:val="none"/>
              </w:rPr>
            </w:pPr>
            <w:r>
              <w:rPr>
                <w:rFonts w:asciiTheme="minorHAnsi" w:hAnsiTheme="minorHAnsi" w:cstheme="minorHAnsi"/>
              </w:rPr>
              <w:t>Muito difícil entender completamente as orientações do AVA por serem bem poucas e curtas, sem explicar passo a passo com detalhes para fácil entendimento.</w:t>
            </w:r>
            <w:r w:rsidRPr="006B2F0C">
              <w:rPr>
                <w:rFonts w:asciiTheme="minorHAnsi" w:hAnsiTheme="minorHAnsi" w:cstheme="minorHAnsi"/>
              </w:rPr>
              <w:fldChar w:fldCharType="begin"/>
            </w:r>
            <w:r w:rsidRPr="006B2F0C">
              <w:rPr>
                <w:rFonts w:asciiTheme="minorHAnsi" w:hAnsiTheme="minorHAnsi" w:cstheme="minorHAnsi"/>
              </w:rPr>
              <w:instrText xml:space="preserve"> HYPERLINK "https://contribution.usercontent.google.com/download?c=CgxiYXJkX3N0b3JhZ2USTxIMcmVxdWVzdF9kYXRhGj8KMDAwMDYzNDYzYzhkOTU2NDQwNmI5MDZlYjE1MDE0ODYxMGY3NmQ5ZTVlNGIzMjc3YxILEgcQybmf1LAFGAE&amp;filename&amp;opi=103135050&amp;authuser=1" \t "_blank" </w:instrText>
            </w:r>
            <w:r w:rsidRPr="006B2F0C">
              <w:rPr>
                <w:rFonts w:asciiTheme="minorHAnsi" w:hAnsiTheme="minorHAnsi" w:cstheme="minorHAnsi"/>
              </w:rPr>
              <w:fldChar w:fldCharType="separate"/>
            </w:r>
          </w:p>
          <w:p w14:paraId="31EA1922" w14:textId="5326C682" w:rsidR="003C5F83" w:rsidRPr="006B2F0C" w:rsidRDefault="006B2F0C" w:rsidP="5650C911">
            <w:r w:rsidRPr="006B2F0C">
              <w:rPr>
                <w:rFonts w:asciiTheme="minorHAnsi" w:hAnsiTheme="minorHAnsi" w:cstheme="minorHAnsi"/>
              </w:rPr>
              <w:fldChar w:fldCharType="end"/>
            </w:r>
          </w:p>
        </w:tc>
      </w:tr>
      <w:tr w:rsidR="007E00CC" w:rsidRPr="00814E58" w14:paraId="64E80386" w14:textId="77777777" w:rsidTr="0042627B">
        <w:tc>
          <w:tcPr>
            <w:tcW w:w="9639" w:type="dxa"/>
          </w:tcPr>
          <w:p w14:paraId="4554E528" w14:textId="77777777" w:rsidR="007E00CC" w:rsidRPr="00814E58" w:rsidRDefault="007E00CC" w:rsidP="004A4CC3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7E00CC" w:rsidRPr="00814E58" w14:paraId="1E5BC7FF" w14:textId="77777777" w:rsidTr="0042627B">
        <w:tc>
          <w:tcPr>
            <w:tcW w:w="9639" w:type="dxa"/>
          </w:tcPr>
          <w:p w14:paraId="33DC1D46" w14:textId="77777777" w:rsidR="007E00CC" w:rsidRPr="00814E58" w:rsidRDefault="007E00CC" w:rsidP="004A4CC3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7E00CC" w:rsidRPr="00814E58" w14:paraId="1BE78F7A" w14:textId="77777777" w:rsidTr="0042627B">
        <w:tc>
          <w:tcPr>
            <w:tcW w:w="9639" w:type="dxa"/>
          </w:tcPr>
          <w:p w14:paraId="421432A4" w14:textId="77777777" w:rsidR="007E00CC" w:rsidRPr="00814E58" w:rsidRDefault="007E00CC" w:rsidP="004A4CC3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7E00CC" w:rsidRPr="00814E58" w14:paraId="2021967A" w14:textId="77777777" w:rsidTr="0042627B">
        <w:tc>
          <w:tcPr>
            <w:tcW w:w="9639" w:type="dxa"/>
          </w:tcPr>
          <w:p w14:paraId="1D780341" w14:textId="77777777" w:rsidR="007E00CC" w:rsidRPr="00814E58" w:rsidRDefault="007E00CC" w:rsidP="004A4CC3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7E00CC" w:rsidRPr="00814E58" w14:paraId="0299CCF2" w14:textId="77777777" w:rsidTr="0042627B">
        <w:tc>
          <w:tcPr>
            <w:tcW w:w="9639" w:type="dxa"/>
          </w:tcPr>
          <w:p w14:paraId="43969332" w14:textId="77777777" w:rsidR="007E00CC" w:rsidRPr="00814E58" w:rsidRDefault="007E00CC" w:rsidP="004A4CC3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7E00CC" w:rsidRPr="00814E58" w14:paraId="08773154" w14:textId="77777777" w:rsidTr="0042627B">
        <w:tc>
          <w:tcPr>
            <w:tcW w:w="9639" w:type="dxa"/>
          </w:tcPr>
          <w:p w14:paraId="615802FB" w14:textId="77777777" w:rsidR="007E00CC" w:rsidRPr="00814E58" w:rsidRDefault="007E00CC" w:rsidP="004A4CC3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7E00CC" w:rsidRPr="00814E58" w14:paraId="68A19871" w14:textId="77777777" w:rsidTr="0042627B">
        <w:tc>
          <w:tcPr>
            <w:tcW w:w="9639" w:type="dxa"/>
          </w:tcPr>
          <w:p w14:paraId="5FAC1B56" w14:textId="77777777" w:rsidR="007E00CC" w:rsidRPr="00814E58" w:rsidRDefault="007E00CC" w:rsidP="004A4CC3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7E00CC" w:rsidRPr="00814E58" w14:paraId="41244A52" w14:textId="77777777" w:rsidTr="0042627B">
        <w:tc>
          <w:tcPr>
            <w:tcW w:w="9639" w:type="dxa"/>
          </w:tcPr>
          <w:p w14:paraId="1A621DF7" w14:textId="77777777" w:rsidR="007E00CC" w:rsidRPr="00814E58" w:rsidRDefault="007E00CC" w:rsidP="004A4CC3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</w:tbl>
    <w:p w14:paraId="55C04BA1" w14:textId="77777777" w:rsidR="007E00CC" w:rsidRPr="00DE328E" w:rsidRDefault="007E00CC" w:rsidP="007E00CC">
      <w:pPr>
        <w:spacing w:line="276" w:lineRule="auto"/>
        <w:rPr>
          <w:rFonts w:ascii="Poppins Light" w:hAnsi="Poppins Light" w:cs="Poppins Light"/>
          <w:noProof/>
          <w:color w:val="000000" w:themeColor="text1"/>
          <w:sz w:val="16"/>
          <w:szCs w:val="16"/>
        </w:rPr>
      </w:pPr>
    </w:p>
    <w:sectPr w:rsidR="007E00CC" w:rsidRPr="00DE328E">
      <w:headerReference w:type="default" r:id="rId10"/>
      <w:footerReference w:type="even" r:id="rId11"/>
      <w:footerReference w:type="default" r:id="rId12"/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37B3CF" w14:textId="77777777" w:rsidR="003A2F8E" w:rsidRDefault="003A2F8E">
      <w:r>
        <w:separator/>
      </w:r>
    </w:p>
  </w:endnote>
  <w:endnote w:type="continuationSeparator" w:id="0">
    <w:p w14:paraId="2A1D5DC1" w14:textId="77777777" w:rsidR="003A2F8E" w:rsidRDefault="003A2F8E">
      <w:r>
        <w:continuationSeparator/>
      </w:r>
    </w:p>
  </w:endnote>
  <w:endnote w:type="continuationNotice" w:id="1">
    <w:p w14:paraId="4C984C3A" w14:textId="77777777" w:rsidR="003A2F8E" w:rsidRDefault="003A2F8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Poppins Light"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F26D08" w14:textId="34D5095F" w:rsidR="002E6314" w:rsidRDefault="002E631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227A8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64D80F6" w14:textId="77777777" w:rsidR="002E6314" w:rsidRDefault="002E631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Poppins" w:hAnsi="Poppins" w:cs="Poppins"/>
        <w:sz w:val="20"/>
        <w:szCs w:val="20"/>
      </w:rPr>
      <w:id w:val="1357378047"/>
      <w:docPartObj>
        <w:docPartGallery w:val="Page Numbers (Bottom of Page)"/>
        <w:docPartUnique/>
      </w:docPartObj>
    </w:sdtPr>
    <w:sdtEndPr/>
    <w:sdtContent>
      <w:sdt>
        <w:sdtPr>
          <w:rPr>
            <w:rFonts w:ascii="Poppins" w:hAnsi="Poppins" w:cs="Poppins"/>
            <w:sz w:val="20"/>
            <w:szCs w:val="20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A301CE5" w14:textId="77777777" w:rsidR="00814E58" w:rsidRDefault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</w:p>
          <w:p w14:paraId="4722E37D" w14:textId="2CC09DC0" w:rsidR="00160195" w:rsidRPr="00814E58" w:rsidRDefault="00160195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sz w:val="20"/>
                <w:szCs w:val="20"/>
              </w:rPr>
              <w:t>[</w:t>
            </w:r>
            <w:r w:rsidR="00C96A8D">
              <w:rPr>
                <w:rFonts w:ascii="Poppins" w:hAnsi="Poppins" w:cs="Poppins"/>
                <w:sz w:val="20"/>
                <w:szCs w:val="20"/>
              </w:rPr>
              <w:t>SIS</w:t>
            </w:r>
            <w:r w:rsidRPr="00814E58">
              <w:rPr>
                <w:rFonts w:ascii="Poppins" w:hAnsi="Poppins" w:cs="Poppins"/>
                <w:sz w:val="20"/>
                <w:szCs w:val="20"/>
              </w:rPr>
              <w:t>]</w:t>
            </w:r>
            <w:r w:rsidRPr="00814E58">
              <w:rPr>
                <w:rFonts w:ascii="Poppins" w:hAnsi="Poppins" w:cs="Poppins"/>
                <w:sz w:val="20"/>
                <w:szCs w:val="20"/>
              </w:rPr>
              <w:tab/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>[</w:t>
            </w:r>
            <w:r w:rsidR="00C96A8D">
              <w:rPr>
                <w:rFonts w:ascii="Poppins" w:hAnsi="Poppins" w:cs="Poppins"/>
                <w:sz w:val="20"/>
                <w:szCs w:val="20"/>
              </w:rPr>
              <w:t>U2</w:t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>]</w:t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ab/>
              <w:t>[</w:t>
            </w:r>
            <w:r w:rsidR="009D1804">
              <w:rPr>
                <w:rFonts w:ascii="Poppins" w:hAnsi="Poppins" w:cs="Poppins"/>
                <w:sz w:val="20"/>
                <w:szCs w:val="20"/>
              </w:rPr>
              <w:t>C3</w:t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>]</w:t>
            </w:r>
          </w:p>
          <w:p w14:paraId="214D1726" w14:textId="6D67C51F" w:rsidR="00E227A8" w:rsidRPr="00E227A8" w:rsidRDefault="003009B4" w:rsidP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PAGE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="00A55D43">
              <w:rPr>
                <w:rFonts w:ascii="Poppins" w:hAnsi="Poppins" w:cs="Poppins"/>
                <w:b/>
                <w:bCs/>
                <w:noProof/>
                <w:sz w:val="20"/>
                <w:szCs w:val="20"/>
              </w:rPr>
              <w:t>6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  <w:r w:rsidRPr="00814E58">
              <w:rPr>
                <w:rFonts w:ascii="Poppins" w:hAnsi="Poppins" w:cs="Poppins"/>
                <w:sz w:val="20"/>
                <w:szCs w:val="20"/>
              </w:rPr>
              <w:t xml:space="preserve"> / 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NUMPAGES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="00A55D43">
              <w:rPr>
                <w:rFonts w:ascii="Poppins" w:hAnsi="Poppins" w:cs="Poppins"/>
                <w:b/>
                <w:bCs/>
                <w:noProof/>
                <w:sz w:val="20"/>
                <w:szCs w:val="20"/>
              </w:rPr>
              <w:t>6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E906C9" w14:textId="77777777" w:rsidR="003A2F8E" w:rsidRDefault="003A2F8E">
      <w:r>
        <w:separator/>
      </w:r>
    </w:p>
  </w:footnote>
  <w:footnote w:type="continuationSeparator" w:id="0">
    <w:p w14:paraId="34BBFD19" w14:textId="77777777" w:rsidR="003A2F8E" w:rsidRDefault="003A2F8E">
      <w:r>
        <w:continuationSeparator/>
      </w:r>
    </w:p>
  </w:footnote>
  <w:footnote w:type="continuationNotice" w:id="1">
    <w:p w14:paraId="5BF90318" w14:textId="77777777" w:rsidR="003A2F8E" w:rsidRDefault="003A2F8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560510" w14:textId="37552D7B" w:rsidR="00E227A8" w:rsidRDefault="00814E58" w:rsidP="00E227A8">
    <w:pPr>
      <w:pStyle w:val="Cabealho"/>
      <w:jc w:val="right"/>
    </w:pPr>
    <w:r>
      <w:rPr>
        <w:noProof/>
      </w:rPr>
      <w:drawing>
        <wp:inline distT="0" distB="0" distL="0" distR="0" wp14:anchorId="59BE978E" wp14:editId="63AEBBBF">
          <wp:extent cx="2773812" cy="360000"/>
          <wp:effectExtent l="0" t="0" r="0" b="0"/>
          <wp:docPr id="1783962497" name="Picture 1" descr="A red square with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83962497" name="Picture 1" descr="A red square with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73812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575AA49" w14:textId="48326C47" w:rsidR="00814E58" w:rsidRDefault="00814E58" w:rsidP="00E227A8">
    <w:pPr>
      <w:pStyle w:val="Cabealho"/>
      <w:jc w:val="right"/>
    </w:pPr>
    <w:r>
      <w:t xml:space="preserve">    </w:t>
    </w:r>
    <w:r w:rsidR="000A4E65">
      <w:br/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13F0B"/>
    <w:multiLevelType w:val="multilevel"/>
    <w:tmpl w:val="9C26D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A25D14"/>
    <w:multiLevelType w:val="multilevel"/>
    <w:tmpl w:val="2A22B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5D20A4"/>
    <w:multiLevelType w:val="multilevel"/>
    <w:tmpl w:val="B5C84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285FDD"/>
    <w:multiLevelType w:val="multilevel"/>
    <w:tmpl w:val="E1180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D05DB6"/>
    <w:multiLevelType w:val="multilevel"/>
    <w:tmpl w:val="8F6CB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14574F"/>
    <w:multiLevelType w:val="multilevel"/>
    <w:tmpl w:val="5B902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C12785"/>
    <w:multiLevelType w:val="multilevel"/>
    <w:tmpl w:val="B4862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AD55A8"/>
    <w:multiLevelType w:val="multilevel"/>
    <w:tmpl w:val="8AD82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AA7400"/>
    <w:multiLevelType w:val="multilevel"/>
    <w:tmpl w:val="D0E0A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A37770"/>
    <w:multiLevelType w:val="multilevel"/>
    <w:tmpl w:val="978ED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9"/>
  </w:num>
  <w:num w:numId="3">
    <w:abstractNumId w:val="6"/>
  </w:num>
  <w:num w:numId="4">
    <w:abstractNumId w:val="4"/>
  </w:num>
  <w:num w:numId="5">
    <w:abstractNumId w:val="5"/>
  </w:num>
  <w:num w:numId="6">
    <w:abstractNumId w:val="3"/>
  </w:num>
  <w:num w:numId="7">
    <w:abstractNumId w:val="2"/>
  </w:num>
  <w:num w:numId="8">
    <w:abstractNumId w:val="1"/>
  </w:num>
  <w:num w:numId="9">
    <w:abstractNumId w:val="8"/>
  </w:num>
  <w:num w:numId="10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27A8"/>
    <w:rsid w:val="00002AC0"/>
    <w:rsid w:val="00016193"/>
    <w:rsid w:val="000278D8"/>
    <w:rsid w:val="0003541D"/>
    <w:rsid w:val="00093C5A"/>
    <w:rsid w:val="000A4E65"/>
    <w:rsid w:val="000C6619"/>
    <w:rsid w:val="000D2452"/>
    <w:rsid w:val="000D596E"/>
    <w:rsid w:val="000D61BD"/>
    <w:rsid w:val="000F339E"/>
    <w:rsid w:val="000F7DE9"/>
    <w:rsid w:val="00124756"/>
    <w:rsid w:val="00131E78"/>
    <w:rsid w:val="00146883"/>
    <w:rsid w:val="00160195"/>
    <w:rsid w:val="001904F2"/>
    <w:rsid w:val="001916A7"/>
    <w:rsid w:val="001A2D86"/>
    <w:rsid w:val="001A32C9"/>
    <w:rsid w:val="001B0012"/>
    <w:rsid w:val="001C335A"/>
    <w:rsid w:val="001E7BC0"/>
    <w:rsid w:val="001F63E7"/>
    <w:rsid w:val="0022433C"/>
    <w:rsid w:val="002344C7"/>
    <w:rsid w:val="0023450C"/>
    <w:rsid w:val="002372B1"/>
    <w:rsid w:val="00252F67"/>
    <w:rsid w:val="00256D8D"/>
    <w:rsid w:val="002632D3"/>
    <w:rsid w:val="00264B6B"/>
    <w:rsid w:val="00265DC0"/>
    <w:rsid w:val="002A1D65"/>
    <w:rsid w:val="002A57B9"/>
    <w:rsid w:val="002B24DB"/>
    <w:rsid w:val="002C033D"/>
    <w:rsid w:val="002C6EC9"/>
    <w:rsid w:val="002D1A6D"/>
    <w:rsid w:val="002D51E3"/>
    <w:rsid w:val="002D6138"/>
    <w:rsid w:val="002E18AA"/>
    <w:rsid w:val="002E3A64"/>
    <w:rsid w:val="002E6314"/>
    <w:rsid w:val="003009B4"/>
    <w:rsid w:val="003031BD"/>
    <w:rsid w:val="003365AE"/>
    <w:rsid w:val="00340A52"/>
    <w:rsid w:val="00356590"/>
    <w:rsid w:val="00367C72"/>
    <w:rsid w:val="00373F36"/>
    <w:rsid w:val="00382FF5"/>
    <w:rsid w:val="003A2F8E"/>
    <w:rsid w:val="003C032E"/>
    <w:rsid w:val="003C2103"/>
    <w:rsid w:val="003C5F83"/>
    <w:rsid w:val="003D71CA"/>
    <w:rsid w:val="003E2439"/>
    <w:rsid w:val="003E6409"/>
    <w:rsid w:val="00404AD3"/>
    <w:rsid w:val="00413351"/>
    <w:rsid w:val="0042627B"/>
    <w:rsid w:val="00454835"/>
    <w:rsid w:val="004561E7"/>
    <w:rsid w:val="00464B32"/>
    <w:rsid w:val="004852FC"/>
    <w:rsid w:val="004876F6"/>
    <w:rsid w:val="00491C71"/>
    <w:rsid w:val="00493B10"/>
    <w:rsid w:val="004B66A3"/>
    <w:rsid w:val="004C491F"/>
    <w:rsid w:val="004E6415"/>
    <w:rsid w:val="004E713D"/>
    <w:rsid w:val="004E73B9"/>
    <w:rsid w:val="0054587F"/>
    <w:rsid w:val="005517B2"/>
    <w:rsid w:val="00585F34"/>
    <w:rsid w:val="005A5A09"/>
    <w:rsid w:val="005C53D4"/>
    <w:rsid w:val="005E1E05"/>
    <w:rsid w:val="005E4165"/>
    <w:rsid w:val="005F4B6A"/>
    <w:rsid w:val="005F74BB"/>
    <w:rsid w:val="005F7BBF"/>
    <w:rsid w:val="00606707"/>
    <w:rsid w:val="0060776C"/>
    <w:rsid w:val="0063273B"/>
    <w:rsid w:val="00646214"/>
    <w:rsid w:val="006703F8"/>
    <w:rsid w:val="006761D5"/>
    <w:rsid w:val="00676B29"/>
    <w:rsid w:val="00691029"/>
    <w:rsid w:val="00696811"/>
    <w:rsid w:val="006A0B21"/>
    <w:rsid w:val="006B2F0C"/>
    <w:rsid w:val="006B3AE9"/>
    <w:rsid w:val="006D04F2"/>
    <w:rsid w:val="00701DBC"/>
    <w:rsid w:val="007139E5"/>
    <w:rsid w:val="00723D5E"/>
    <w:rsid w:val="00732C82"/>
    <w:rsid w:val="007671B4"/>
    <w:rsid w:val="00773A8C"/>
    <w:rsid w:val="0078262D"/>
    <w:rsid w:val="00791226"/>
    <w:rsid w:val="007B6ABF"/>
    <w:rsid w:val="007E00CC"/>
    <w:rsid w:val="0080179B"/>
    <w:rsid w:val="00803872"/>
    <w:rsid w:val="00814E58"/>
    <w:rsid w:val="008343FE"/>
    <w:rsid w:val="0083474B"/>
    <w:rsid w:val="00841D59"/>
    <w:rsid w:val="00851368"/>
    <w:rsid w:val="0085229C"/>
    <w:rsid w:val="008708BF"/>
    <w:rsid w:val="00875DD6"/>
    <w:rsid w:val="00892033"/>
    <w:rsid w:val="008925A9"/>
    <w:rsid w:val="00896814"/>
    <w:rsid w:val="00897335"/>
    <w:rsid w:val="008A031A"/>
    <w:rsid w:val="008B4C24"/>
    <w:rsid w:val="008D0598"/>
    <w:rsid w:val="008E1B15"/>
    <w:rsid w:val="008F5546"/>
    <w:rsid w:val="008F775A"/>
    <w:rsid w:val="009212FB"/>
    <w:rsid w:val="00921A7B"/>
    <w:rsid w:val="0092769D"/>
    <w:rsid w:val="00933BA0"/>
    <w:rsid w:val="00966015"/>
    <w:rsid w:val="00984A34"/>
    <w:rsid w:val="009A4184"/>
    <w:rsid w:val="009B33B6"/>
    <w:rsid w:val="009C190E"/>
    <w:rsid w:val="009D1804"/>
    <w:rsid w:val="009D50D9"/>
    <w:rsid w:val="009E4419"/>
    <w:rsid w:val="00A15FA7"/>
    <w:rsid w:val="00A27D3B"/>
    <w:rsid w:val="00A55D43"/>
    <w:rsid w:val="00A5669B"/>
    <w:rsid w:val="00A57E43"/>
    <w:rsid w:val="00AA5CC9"/>
    <w:rsid w:val="00AA60A0"/>
    <w:rsid w:val="00AC27FD"/>
    <w:rsid w:val="00AD78A6"/>
    <w:rsid w:val="00AE35AB"/>
    <w:rsid w:val="00AF3620"/>
    <w:rsid w:val="00B0505C"/>
    <w:rsid w:val="00B3550F"/>
    <w:rsid w:val="00B45591"/>
    <w:rsid w:val="00B60FAB"/>
    <w:rsid w:val="00B8595D"/>
    <w:rsid w:val="00BA6A76"/>
    <w:rsid w:val="00BB6AA4"/>
    <w:rsid w:val="00C12E4A"/>
    <w:rsid w:val="00C42339"/>
    <w:rsid w:val="00C4723D"/>
    <w:rsid w:val="00C56BFC"/>
    <w:rsid w:val="00C6070E"/>
    <w:rsid w:val="00C62CE1"/>
    <w:rsid w:val="00C923DC"/>
    <w:rsid w:val="00C94D43"/>
    <w:rsid w:val="00C96A8D"/>
    <w:rsid w:val="00CA0628"/>
    <w:rsid w:val="00CA4523"/>
    <w:rsid w:val="00CC29DE"/>
    <w:rsid w:val="00CC2A45"/>
    <w:rsid w:val="00CC7CCF"/>
    <w:rsid w:val="00CF3F19"/>
    <w:rsid w:val="00CF76E4"/>
    <w:rsid w:val="00D03B93"/>
    <w:rsid w:val="00D04488"/>
    <w:rsid w:val="00D05B9C"/>
    <w:rsid w:val="00D20676"/>
    <w:rsid w:val="00D51D5F"/>
    <w:rsid w:val="00D55075"/>
    <w:rsid w:val="00D553AB"/>
    <w:rsid w:val="00D56E09"/>
    <w:rsid w:val="00D61A8F"/>
    <w:rsid w:val="00D948D8"/>
    <w:rsid w:val="00DB514F"/>
    <w:rsid w:val="00DD5204"/>
    <w:rsid w:val="00DD7356"/>
    <w:rsid w:val="00DE0423"/>
    <w:rsid w:val="00DE0C0D"/>
    <w:rsid w:val="00DE328E"/>
    <w:rsid w:val="00DE74D1"/>
    <w:rsid w:val="00E00520"/>
    <w:rsid w:val="00E103B1"/>
    <w:rsid w:val="00E10D86"/>
    <w:rsid w:val="00E16974"/>
    <w:rsid w:val="00E227A8"/>
    <w:rsid w:val="00E255E5"/>
    <w:rsid w:val="00E36169"/>
    <w:rsid w:val="00E400A6"/>
    <w:rsid w:val="00E526FA"/>
    <w:rsid w:val="00E5712E"/>
    <w:rsid w:val="00E6016A"/>
    <w:rsid w:val="00E7168F"/>
    <w:rsid w:val="00E71901"/>
    <w:rsid w:val="00E73E76"/>
    <w:rsid w:val="00E77AF3"/>
    <w:rsid w:val="00E80F5A"/>
    <w:rsid w:val="00EA3B37"/>
    <w:rsid w:val="00EC63C6"/>
    <w:rsid w:val="00EF02E2"/>
    <w:rsid w:val="00EF47B1"/>
    <w:rsid w:val="00EF4AFE"/>
    <w:rsid w:val="00F044D7"/>
    <w:rsid w:val="00F26F13"/>
    <w:rsid w:val="00F361D3"/>
    <w:rsid w:val="00F472E5"/>
    <w:rsid w:val="00F51FEF"/>
    <w:rsid w:val="00F52AA0"/>
    <w:rsid w:val="00F57059"/>
    <w:rsid w:val="00FB62CF"/>
    <w:rsid w:val="00FB68C7"/>
    <w:rsid w:val="00FD7F1E"/>
    <w:rsid w:val="00FE79CC"/>
    <w:rsid w:val="00FF3340"/>
    <w:rsid w:val="00FF3ECB"/>
    <w:rsid w:val="0DBE7D1F"/>
    <w:rsid w:val="2B7D4859"/>
    <w:rsid w:val="2EDAF43C"/>
    <w:rsid w:val="5650C911"/>
    <w:rsid w:val="6CC58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BA3CDB9"/>
  <w15:chartTrackingRefBased/>
  <w15:docId w15:val="{5C0C6B7E-187C-4667-8593-2CD7B9A0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1D5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8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36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 w:cs="Tahoma"/>
      <w:b/>
      <w:bCs/>
      <w:sz w:val="44"/>
    </w:rPr>
  </w:style>
  <w:style w:type="paragraph" w:styleId="Ttulo5">
    <w:name w:val="heading 5"/>
    <w:basedOn w:val="Normal"/>
    <w:next w:val="Normal"/>
    <w:qFormat/>
    <w:pPr>
      <w:keepNext/>
      <w:ind w:firstLine="2552"/>
      <w:outlineLvl w:val="4"/>
    </w:pPr>
    <w:rPr>
      <w:sz w:val="28"/>
    </w:rPr>
  </w:style>
  <w:style w:type="paragraph" w:styleId="Ttulo6">
    <w:name w:val="heading 6"/>
    <w:basedOn w:val="Normal"/>
    <w:next w:val="Normal"/>
    <w:qFormat/>
    <w:pPr>
      <w:keepNext/>
      <w:spacing w:before="120" w:line="360" w:lineRule="auto"/>
      <w:jc w:val="center"/>
      <w:outlineLvl w:val="5"/>
    </w:pPr>
    <w:rPr>
      <w:rFonts w:ascii="Courier New" w:hAnsi="Courier New"/>
      <w:b/>
      <w:bCs/>
      <w:szCs w:val="20"/>
    </w:rPr>
  </w:style>
  <w:style w:type="paragraph" w:styleId="Ttulo7">
    <w:name w:val="heading 7"/>
    <w:basedOn w:val="Normal"/>
    <w:next w:val="Normal"/>
    <w:qFormat/>
    <w:pPr>
      <w:keepNext/>
      <w:spacing w:before="120"/>
      <w:jc w:val="center"/>
      <w:outlineLvl w:val="6"/>
    </w:pPr>
    <w:rPr>
      <w:b/>
      <w:bCs/>
      <w:sz w:val="16"/>
      <w:szCs w:val="20"/>
    </w:rPr>
  </w:style>
  <w:style w:type="paragraph" w:styleId="Ttulo9">
    <w:name w:val="heading 9"/>
    <w:basedOn w:val="Normal"/>
    <w:next w:val="Normal"/>
    <w:qFormat/>
    <w:pPr>
      <w:keepNext/>
      <w:tabs>
        <w:tab w:val="num" w:pos="426"/>
      </w:tabs>
      <w:spacing w:line="340" w:lineRule="exact"/>
      <w:ind w:left="426" w:hanging="426"/>
      <w:jc w:val="center"/>
      <w:outlineLvl w:val="8"/>
    </w:pPr>
    <w:rPr>
      <w:rFonts w:ascii="Comic Sans MS" w:hAnsi="Comic Sans MS"/>
      <w:b/>
      <w:sz w:val="32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pPr>
      <w:jc w:val="both"/>
    </w:pPr>
    <w:rPr>
      <w:szCs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Recuodecorpodetexto3">
    <w:name w:val="Body Text Indent 3"/>
    <w:basedOn w:val="Normal"/>
    <w:pPr>
      <w:spacing w:line="288" w:lineRule="auto"/>
      <w:ind w:left="425"/>
      <w:jc w:val="both"/>
    </w:pPr>
    <w:rPr>
      <w:noProof/>
      <w:sz w:val="26"/>
      <w:szCs w:val="20"/>
    </w:rPr>
  </w:style>
  <w:style w:type="paragraph" w:styleId="Corpodetexto2">
    <w:name w:val="Body Text 2"/>
    <w:basedOn w:val="Normal"/>
    <w:pPr>
      <w:jc w:val="center"/>
    </w:pPr>
    <w:rPr>
      <w:sz w:val="28"/>
      <w:szCs w:val="20"/>
    </w:rPr>
  </w:style>
  <w:style w:type="paragraph" w:styleId="Ttulo">
    <w:name w:val="Title"/>
    <w:basedOn w:val="Normal"/>
    <w:qFormat/>
    <w:pPr>
      <w:jc w:val="center"/>
    </w:pPr>
    <w:rPr>
      <w:rFonts w:ascii="Arial" w:hAnsi="Arial"/>
      <w:b/>
      <w:bCs/>
      <w:sz w:val="36"/>
    </w:rPr>
  </w:style>
  <w:style w:type="paragraph" w:styleId="Corpodetexto3">
    <w:name w:val="Body Text 3"/>
    <w:basedOn w:val="Normal"/>
    <w:pPr>
      <w:spacing w:line="288" w:lineRule="auto"/>
      <w:jc w:val="both"/>
    </w:pPr>
    <w:rPr>
      <w:rFonts w:ascii="Courier New" w:hAnsi="Courier New"/>
      <w:sz w:val="22"/>
    </w:rPr>
  </w:style>
  <w:style w:type="paragraph" w:styleId="Subttulo">
    <w:name w:val="Subtitle"/>
    <w:basedOn w:val="Normal"/>
    <w:qFormat/>
    <w:pPr>
      <w:jc w:val="center"/>
    </w:pPr>
    <w:rPr>
      <w:rFonts w:ascii="Arial" w:hAnsi="Arial"/>
      <w:b/>
      <w:bCs/>
      <w:sz w:val="28"/>
    </w:rPr>
  </w:style>
  <w:style w:type="paragraph" w:styleId="Recuodecorpodetexto2">
    <w:name w:val="Body Text Indent 2"/>
    <w:basedOn w:val="Normal"/>
    <w:pPr>
      <w:spacing w:before="120" w:line="360" w:lineRule="auto"/>
      <w:ind w:left="426"/>
      <w:jc w:val="both"/>
    </w:pPr>
    <w:rPr>
      <w:rFonts w:ascii="Courier New" w:hAnsi="Courier New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E227A8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E227A8"/>
    <w:pPr>
      <w:ind w:left="720"/>
      <w:contextualSpacing/>
    </w:pPr>
  </w:style>
  <w:style w:type="table" w:styleId="Tabelacomgrade">
    <w:name w:val="Table Grid"/>
    <w:basedOn w:val="Tabelanormal"/>
    <w:uiPriority w:val="39"/>
    <w:rsid w:val="00E227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CF76E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CF76E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CF76E4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F76E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F76E4"/>
    <w:rPr>
      <w:b/>
      <w:bCs/>
    </w:rPr>
  </w:style>
  <w:style w:type="paragraph" w:styleId="Reviso">
    <w:name w:val="Revision"/>
    <w:hidden/>
    <w:uiPriority w:val="99"/>
    <w:semiHidden/>
    <w:rsid w:val="00464B32"/>
    <w:rPr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31E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31E78"/>
    <w:rPr>
      <w:rFonts w:ascii="Courier New" w:hAnsi="Courier New" w:cs="Courier New"/>
    </w:rPr>
  </w:style>
  <w:style w:type="character" w:styleId="CdigoHTML">
    <w:name w:val="HTML Code"/>
    <w:basedOn w:val="Fontepargpadro"/>
    <w:uiPriority w:val="99"/>
    <w:semiHidden/>
    <w:unhideWhenUsed/>
    <w:rsid w:val="00131E78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ontepargpadro"/>
    <w:rsid w:val="00131E78"/>
  </w:style>
  <w:style w:type="character" w:customStyle="1" w:styleId="hljs-keyword">
    <w:name w:val="hljs-keyword"/>
    <w:basedOn w:val="Fontepargpadro"/>
    <w:rsid w:val="00131E78"/>
  </w:style>
  <w:style w:type="character" w:customStyle="1" w:styleId="hljs-title">
    <w:name w:val="hljs-title"/>
    <w:basedOn w:val="Fontepargpadro"/>
    <w:rsid w:val="00131E78"/>
  </w:style>
  <w:style w:type="character" w:customStyle="1" w:styleId="hljs-string">
    <w:name w:val="hljs-string"/>
    <w:basedOn w:val="Fontepargpadro"/>
    <w:rsid w:val="00131E78"/>
  </w:style>
  <w:style w:type="character" w:customStyle="1" w:styleId="hljs-params">
    <w:name w:val="hljs-params"/>
    <w:basedOn w:val="Fontepargpadro"/>
    <w:rsid w:val="00131E78"/>
  </w:style>
  <w:style w:type="character" w:customStyle="1" w:styleId="hljs-number">
    <w:name w:val="hljs-number"/>
    <w:basedOn w:val="Fontepargpadro"/>
    <w:rsid w:val="00131E78"/>
  </w:style>
  <w:style w:type="character" w:customStyle="1" w:styleId="hljs-builtin">
    <w:name w:val="hljs-built_in"/>
    <w:basedOn w:val="Fontepargpadro"/>
    <w:rsid w:val="00131E78"/>
  </w:style>
  <w:style w:type="character" w:customStyle="1" w:styleId="hljs-meta">
    <w:name w:val="hljs-meta"/>
    <w:basedOn w:val="Fontepargpadro"/>
    <w:rsid w:val="00131E78"/>
  </w:style>
  <w:style w:type="character" w:customStyle="1" w:styleId="language-python">
    <w:name w:val="language-python"/>
    <w:basedOn w:val="Fontepargpadro"/>
    <w:rsid w:val="00131E78"/>
  </w:style>
  <w:style w:type="character" w:customStyle="1" w:styleId="hljs-variable">
    <w:name w:val="hljs-variable"/>
    <w:basedOn w:val="Fontepargpadro"/>
    <w:rsid w:val="0085229C"/>
  </w:style>
  <w:style w:type="paragraph" w:styleId="NormalWeb">
    <w:name w:val="Normal (Web)"/>
    <w:basedOn w:val="Normal"/>
    <w:uiPriority w:val="99"/>
    <w:unhideWhenUsed/>
    <w:rsid w:val="00DB514F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sid w:val="005C53D4"/>
    <w:rPr>
      <w:b/>
      <w:bCs/>
    </w:rPr>
  </w:style>
  <w:style w:type="character" w:styleId="HiperlinkVisitado">
    <w:name w:val="FollowedHyperlink"/>
    <w:basedOn w:val="Fontepargpadro"/>
    <w:uiPriority w:val="99"/>
    <w:semiHidden/>
    <w:unhideWhenUsed/>
    <w:rsid w:val="00FB68C7"/>
    <w:rPr>
      <w:color w:val="954F72" w:themeColor="followedHyperlink"/>
      <w:u w:val="single"/>
    </w:rPr>
  </w:style>
  <w:style w:type="character" w:customStyle="1" w:styleId="button-container">
    <w:name w:val="button-container"/>
    <w:basedOn w:val="Fontepargpadro"/>
    <w:rsid w:val="006B2F0C"/>
  </w:style>
  <w:style w:type="character" w:customStyle="1" w:styleId="collapsible-button-text">
    <w:name w:val="collapsible-button-text"/>
    <w:basedOn w:val="Fontepargpadro"/>
    <w:rsid w:val="006B2F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4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8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60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1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354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1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6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4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3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1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8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2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33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6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3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4294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422867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676842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384447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60569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155249">
          <w:marLeft w:val="720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02984">
          <w:marLeft w:val="720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7667">
          <w:marLeft w:val="720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76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0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68278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61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2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3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7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3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9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95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45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03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88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8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34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3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2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26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89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12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3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2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3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74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9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4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48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26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0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45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44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5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03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4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2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7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8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1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5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4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48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34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1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5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22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63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4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88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4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9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84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26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9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56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6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0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24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7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14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89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7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19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06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47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34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31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15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5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21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28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4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0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66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7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1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7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5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3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4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4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6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2033">
          <w:marLeft w:val="706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5441">
          <w:marLeft w:val="706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15621">
          <w:marLeft w:val="706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54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8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0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8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mesquita\AppData\Local\Microsoft\Windows\INetCache\Content.Outlook\6ABABMJD\Roteiro%20de%20Pra&#769;tica%20-%20Fi&#769;sica%20I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cb3b2f-5927-4b98-82b1-fea2b4072a87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B81252851F28942875D89D2C39F1241" ma:contentTypeVersion="12" ma:contentTypeDescription="Crie um novo documento." ma:contentTypeScope="" ma:versionID="1bbb7fb49ae0d652d5e90569a614205b">
  <xsd:schema xmlns:xsd="http://www.w3.org/2001/XMLSchema" xmlns:xs="http://www.w3.org/2001/XMLSchema" xmlns:p="http://schemas.microsoft.com/office/2006/metadata/properties" xmlns:ns2="aacb3b2f-5927-4b98-82b1-fea2b4072a87" xmlns:ns3="a45d3e5f-3e31-4187-b998-c44ee850df36" targetNamespace="http://schemas.microsoft.com/office/2006/metadata/properties" ma:root="true" ma:fieldsID="ee5c8c4c995d57d71f7d98de25a994a0" ns2:_="" ns3:_="">
    <xsd:import namespace="aacb3b2f-5927-4b98-82b1-fea2b4072a87"/>
    <xsd:import namespace="a45d3e5f-3e31-4187-b998-c44ee850df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b3b2f-5927-4b98-82b1-fea2b4072a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a85b3961-dbc6-48b8-bc39-d38047892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5d3e5f-3e31-4187-b998-c44ee850df3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A69DA6B-AFE2-4EB3-81BB-611FDC7DFA2D}">
  <ds:schemaRefs>
    <ds:schemaRef ds:uri="http://schemas.microsoft.com/office/2006/metadata/properties"/>
    <ds:schemaRef ds:uri="http://schemas.microsoft.com/office/infopath/2007/PartnerControls"/>
    <ds:schemaRef ds:uri="aacb3b2f-5927-4b98-82b1-fea2b4072a87"/>
  </ds:schemaRefs>
</ds:datastoreItem>
</file>

<file path=customXml/itemProps2.xml><?xml version="1.0" encoding="utf-8"?>
<ds:datastoreItem xmlns:ds="http://schemas.openxmlformats.org/officeDocument/2006/customXml" ds:itemID="{850752D4-451A-439A-8A96-F42447FC02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C22331-3497-41EC-8869-15F59CAA21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cb3b2f-5927-4b98-82b1-fea2b4072a87"/>
    <ds:schemaRef ds:uri="a45d3e5f-3e31-4187-b998-c44ee850df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Roteiro de Prática - Física I</Template>
  <TotalTime>0</TotalTime>
  <Pages>5</Pages>
  <Words>795</Words>
  <Characters>4294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Física Geral e Experimental</vt:lpstr>
    </vt:vector>
  </TitlesOfParts>
  <Company/>
  <LinksUpToDate>false</LinksUpToDate>
  <CharactersWithSpaces>5079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Física Geral e Experimental</dc:title>
  <dc:subject/>
  <dc:creator>Natalia de Mesquita Matheus</dc:creator>
  <cp:keywords/>
  <dc:description/>
  <cp:lastModifiedBy>Kevyn Cardoso Dos Santos</cp:lastModifiedBy>
  <cp:revision>2</cp:revision>
  <cp:lastPrinted>2006-08-31T06:40:00Z</cp:lastPrinted>
  <dcterms:created xsi:type="dcterms:W3CDTF">2025-05-05T14:47:00Z</dcterms:created>
  <dcterms:modified xsi:type="dcterms:W3CDTF">2025-05-05T14:47:00Z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-1929031359</vt:i4>
  </property>
  <property fmtid="{D5CDD505-2E9C-101B-9397-08002B2CF9AE}" pid="3" name="_EmailSubject">
    <vt:lpwstr>Material do Professor - Física I</vt:lpwstr>
  </property>
  <property fmtid="{D5CDD505-2E9C-101B-9397-08002B2CF9AE}" pid="4" name="_AuthorEmail">
    <vt:lpwstr>claudiosoares@bdmg.mg.gov.br</vt:lpwstr>
  </property>
  <property fmtid="{D5CDD505-2E9C-101B-9397-08002B2CF9AE}" pid="5" name="_AuthorEmailDisplayName">
    <vt:lpwstr>Claudio Henrique Soares</vt:lpwstr>
  </property>
  <property fmtid="{D5CDD505-2E9C-101B-9397-08002B2CF9AE}" pid="6" name="ContentTypeId">
    <vt:lpwstr>0x0101004B81252851F28942875D89D2C39F1241</vt:lpwstr>
  </property>
  <property fmtid="{D5CDD505-2E9C-101B-9397-08002B2CF9AE}" pid="7" name="Order">
    <vt:r8>64200</vt:r8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_ReviewingToolsShownOnce">
    <vt:lpwstr/>
  </property>
  <property fmtid="{D5CDD505-2E9C-101B-9397-08002B2CF9AE}" pid="15" name="MediaServiceImageTags">
    <vt:lpwstr/>
  </property>
</Properties>
</file>